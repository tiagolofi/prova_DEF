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margin" w:tblpXSpec="center" w:tblpY="425"/>
        <w:tblW w:w="10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35"/>
        <w:gridCol w:w="2324"/>
        <w:gridCol w:w="44"/>
        <w:gridCol w:w="4213"/>
        <w:gridCol w:w="44"/>
      </w:tblGrid>
      <w:tr w:rsidR="00F316AD" w:rsidRPr="005766D1" w:rsidTr="002B63D0">
        <w:trPr>
          <w:trHeight w:val="1247"/>
        </w:trPr>
        <w:tc>
          <w:tcPr>
            <w:tcW w:w="10460" w:type="dxa"/>
            <w:gridSpan w:val="5"/>
            <w:tcBorders>
              <w:top w:val="single" w:sz="24" w:space="0" w:color="629DD1" w:themeColor="accent2"/>
              <w:left w:val="single" w:sz="24" w:space="0" w:color="629DD1" w:themeColor="accent2"/>
              <w:bottom w:val="single" w:sz="24" w:space="0" w:color="629DD1" w:themeColor="accent2"/>
              <w:right w:val="single" w:sz="24" w:space="0" w:color="629DD1" w:themeColor="accent2"/>
            </w:tcBorders>
            <w:shd w:val="clear" w:color="auto" w:fill="FFFFFF" w:themeFill="background1"/>
          </w:tcPr>
          <w:p w:rsidR="00F316AD" w:rsidRPr="005766D1" w:rsidRDefault="00F749D5" w:rsidP="002B63D0">
            <w:pPr>
              <w:pStyle w:val="Ttulo"/>
              <w:rPr>
                <w:rFonts w:ascii="Montserrat" w:hAnsi="Montserrat"/>
                <w:b/>
                <w:bCs/>
                <w:sz w:val="40"/>
                <w:szCs w:val="40"/>
                <w:lang w:val="pt-BR"/>
              </w:rPr>
            </w:pPr>
            <w:r w:rsidRPr="005766D1">
              <w:rPr>
                <w:rFonts w:ascii="Montserrat" w:hAnsi="Montserrat"/>
                <w:b/>
                <w:bCs/>
                <w:sz w:val="40"/>
                <w:szCs w:val="40"/>
                <w:lang w:val="pt-BR"/>
              </w:rPr>
              <w:t>Jersiton TiagoPereira Matos</w:t>
            </w:r>
          </w:p>
          <w:p w:rsidR="00F316AD" w:rsidRPr="005766D1" w:rsidRDefault="002B63D0" w:rsidP="002B63D0">
            <w:pPr>
              <w:pStyle w:val="Subttulo"/>
              <w:tabs>
                <w:tab w:val="left" w:pos="1504"/>
                <w:tab w:val="center" w:pos="5122"/>
              </w:tabs>
              <w:jc w:val="left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ab/>
            </w:r>
            <w:r>
              <w:rPr>
                <w:rFonts w:ascii="Montserrat" w:hAnsi="Montserrat"/>
                <w:lang w:val="pt-BR"/>
              </w:rPr>
              <w:tab/>
            </w:r>
            <w:r w:rsidR="00F749D5" w:rsidRPr="005766D1">
              <w:rPr>
                <w:rFonts w:ascii="Montserrat" w:hAnsi="Montserrat"/>
                <w:lang w:val="pt-BR"/>
              </w:rPr>
              <w:t>Economista e Cientista de Dados</w:t>
            </w:r>
          </w:p>
        </w:tc>
      </w:tr>
      <w:tr w:rsidR="002B63D0" w:rsidRPr="005766D1" w:rsidTr="002B63D0">
        <w:trPr>
          <w:gridAfter w:val="1"/>
          <w:wAfter w:w="44" w:type="dxa"/>
          <w:trHeight w:val="794"/>
        </w:trPr>
        <w:tc>
          <w:tcPr>
            <w:tcW w:w="3835" w:type="dxa"/>
            <w:tcBorders>
              <w:top w:val="single" w:sz="24" w:space="0" w:color="629DD1" w:themeColor="accent2"/>
            </w:tcBorders>
            <w:vAlign w:val="center"/>
          </w:tcPr>
          <w:p w:rsidR="00F316AD" w:rsidRPr="005766D1" w:rsidRDefault="00F749D5" w:rsidP="002B63D0">
            <w:pPr>
              <w:jc w:val="center"/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Trv. 9, São Francisco, São Luís</w:t>
            </w:r>
          </w:p>
        </w:tc>
        <w:tc>
          <w:tcPr>
            <w:tcW w:w="2324" w:type="dxa"/>
            <w:tcBorders>
              <w:top w:val="single" w:sz="24" w:space="0" w:color="629DD1" w:themeColor="accent2"/>
            </w:tcBorders>
            <w:vAlign w:val="center"/>
          </w:tcPr>
          <w:p w:rsidR="00F316AD" w:rsidRPr="005766D1" w:rsidRDefault="00F749D5" w:rsidP="002B63D0">
            <w:pPr>
              <w:jc w:val="center"/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(98) 98812-9741</w:t>
            </w:r>
          </w:p>
        </w:tc>
        <w:tc>
          <w:tcPr>
            <w:tcW w:w="4257" w:type="dxa"/>
            <w:gridSpan w:val="2"/>
            <w:tcBorders>
              <w:top w:val="single" w:sz="24" w:space="0" w:color="629DD1" w:themeColor="accent2"/>
            </w:tcBorders>
            <w:vAlign w:val="center"/>
          </w:tcPr>
          <w:p w:rsidR="00F316AD" w:rsidRPr="005766D1" w:rsidRDefault="00F749D5" w:rsidP="002B63D0">
            <w:pPr>
              <w:jc w:val="center"/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jersitonmattos@hotmail.com</w:t>
            </w:r>
          </w:p>
        </w:tc>
      </w:tr>
      <w:tr w:rsidR="0058005A" w:rsidRPr="005766D1" w:rsidTr="002B63D0">
        <w:trPr>
          <w:trHeight w:val="210"/>
        </w:trPr>
        <w:tc>
          <w:tcPr>
            <w:tcW w:w="3835" w:type="dxa"/>
            <w:tcBorders>
              <w:bottom w:val="single" w:sz="18" w:space="0" w:color="629DD1" w:themeColor="accent2"/>
            </w:tcBorders>
          </w:tcPr>
          <w:p w:rsidR="00CD50FD" w:rsidRPr="005766D1" w:rsidRDefault="00CD50FD" w:rsidP="002B63D0">
            <w:pPr>
              <w:rPr>
                <w:rFonts w:ascii="Montserrat" w:hAnsi="Montserrat"/>
                <w:lang w:val="pt-BR"/>
              </w:rPr>
            </w:pPr>
          </w:p>
        </w:tc>
        <w:tc>
          <w:tcPr>
            <w:tcW w:w="2368" w:type="dxa"/>
            <w:gridSpan w:val="2"/>
            <w:vMerge w:val="restart"/>
            <w:shd w:val="clear" w:color="auto" w:fill="4A66AC" w:themeFill="accent1"/>
            <w:vAlign w:val="center"/>
          </w:tcPr>
          <w:p w:rsidR="00CD50FD" w:rsidRPr="005766D1" w:rsidRDefault="00F749D5" w:rsidP="002B63D0">
            <w:pPr>
              <w:pStyle w:val="Ttulo1"/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>HABILIDADES</w:t>
            </w:r>
          </w:p>
        </w:tc>
        <w:tc>
          <w:tcPr>
            <w:tcW w:w="4257" w:type="dxa"/>
            <w:gridSpan w:val="2"/>
            <w:tcBorders>
              <w:bottom w:val="single" w:sz="18" w:space="0" w:color="629DD1" w:themeColor="accent2"/>
            </w:tcBorders>
          </w:tcPr>
          <w:p w:rsidR="00CD50FD" w:rsidRPr="005766D1" w:rsidRDefault="00CD50FD" w:rsidP="002B63D0">
            <w:pPr>
              <w:rPr>
                <w:rFonts w:ascii="Montserrat" w:hAnsi="Montserrat"/>
                <w:lang w:val="pt-BR"/>
              </w:rPr>
            </w:pPr>
          </w:p>
        </w:tc>
      </w:tr>
      <w:tr w:rsidR="0058005A" w:rsidRPr="005766D1" w:rsidTr="002B63D0">
        <w:trPr>
          <w:trHeight w:val="210"/>
        </w:trPr>
        <w:tc>
          <w:tcPr>
            <w:tcW w:w="3835" w:type="dxa"/>
            <w:tcBorders>
              <w:top w:val="single" w:sz="18" w:space="0" w:color="629DD1" w:themeColor="accent2"/>
            </w:tcBorders>
          </w:tcPr>
          <w:p w:rsidR="00CD50FD" w:rsidRPr="005766D1" w:rsidRDefault="00CD50FD" w:rsidP="002B63D0">
            <w:pPr>
              <w:rPr>
                <w:rFonts w:ascii="Montserrat" w:hAnsi="Montserrat"/>
                <w:lang w:val="pt-BR"/>
              </w:rPr>
            </w:pPr>
          </w:p>
        </w:tc>
        <w:tc>
          <w:tcPr>
            <w:tcW w:w="2368" w:type="dxa"/>
            <w:gridSpan w:val="2"/>
            <w:vMerge/>
            <w:shd w:val="clear" w:color="auto" w:fill="4A66AC" w:themeFill="accent1"/>
            <w:vAlign w:val="center"/>
          </w:tcPr>
          <w:p w:rsidR="00CD50FD" w:rsidRPr="005766D1" w:rsidRDefault="00CD50FD" w:rsidP="002B63D0">
            <w:pPr>
              <w:pStyle w:val="Ttulo1"/>
              <w:rPr>
                <w:rFonts w:ascii="Montserrat" w:hAnsi="Montserrat"/>
                <w:lang w:val="pt-BR"/>
              </w:rPr>
            </w:pPr>
          </w:p>
        </w:tc>
        <w:tc>
          <w:tcPr>
            <w:tcW w:w="4257" w:type="dxa"/>
            <w:gridSpan w:val="2"/>
            <w:tcBorders>
              <w:top w:val="single" w:sz="18" w:space="0" w:color="629DD1" w:themeColor="accent2"/>
            </w:tcBorders>
          </w:tcPr>
          <w:p w:rsidR="00CD50FD" w:rsidRPr="005766D1" w:rsidRDefault="00CD50FD" w:rsidP="002B63D0">
            <w:pPr>
              <w:rPr>
                <w:rFonts w:ascii="Montserrat" w:hAnsi="Montserrat"/>
                <w:noProof/>
                <w:lang w:val="pt-BR"/>
              </w:rPr>
            </w:pPr>
          </w:p>
        </w:tc>
      </w:tr>
      <w:tr w:rsidR="0040233B" w:rsidRPr="005766D1" w:rsidTr="002B63D0">
        <w:trPr>
          <w:trHeight w:val="1440"/>
        </w:trPr>
        <w:tc>
          <w:tcPr>
            <w:tcW w:w="10460" w:type="dxa"/>
            <w:gridSpan w:val="5"/>
            <w:vAlign w:val="center"/>
          </w:tcPr>
          <w:p w:rsidR="005766D1" w:rsidRDefault="005766D1" w:rsidP="002B63D0">
            <w:pPr>
              <w:pStyle w:val="Texto"/>
              <w:rPr>
                <w:rFonts w:ascii="Montserrat" w:hAnsi="Montserrat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</w:p>
          <w:p w:rsidR="00F749D5" w:rsidRPr="005766D1" w:rsidRDefault="00F749D5" w:rsidP="002B63D0">
            <w:pPr>
              <w:pStyle w:val="Texto"/>
              <w:rPr>
                <w:rFonts w:ascii="Montserrat" w:hAnsi="Montserrat"/>
                <w:b/>
                <w:bCs/>
                <w:color w:val="0E57C4" w:themeColor="background2" w:themeShade="80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b/>
                <w:bCs/>
                <w:color w:val="0E57C4" w:themeColor="background2" w:themeShade="80"/>
                <w:sz w:val="22"/>
                <w:szCs w:val="22"/>
                <w:lang w:val="pt-BR"/>
              </w:rPr>
              <w:t>Domínio das linguagens Python e R</w:t>
            </w:r>
          </w:p>
          <w:p w:rsidR="00C06B70" w:rsidRPr="005766D1" w:rsidRDefault="00F749D5" w:rsidP="002B63D0">
            <w:pPr>
              <w:pStyle w:val="PargrafodaLista"/>
              <w:numPr>
                <w:ilvl w:val="0"/>
                <w:numId w:val="1"/>
              </w:numPr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Elaboração de relatórios estatísticos e metodologias</w:t>
            </w:r>
            <w:r w:rsidR="00C06B70" w:rsidRPr="005766D1">
              <w:rPr>
                <w:rFonts w:ascii="Montserrat" w:hAnsi="Montserrat"/>
                <w:sz w:val="22"/>
                <w:szCs w:val="22"/>
                <w:lang w:val="pt-BR"/>
              </w:rPr>
              <w:t>;</w:t>
            </w:r>
          </w:p>
          <w:p w:rsidR="00C06B70" w:rsidRPr="005766D1" w:rsidRDefault="00C06B70" w:rsidP="002B63D0">
            <w:pPr>
              <w:pStyle w:val="PargrafodaLista"/>
              <w:numPr>
                <w:ilvl w:val="0"/>
                <w:numId w:val="1"/>
              </w:numPr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D</w:t>
            </w:r>
            <w:r w:rsidR="00F749D5" w:rsidRPr="005766D1">
              <w:rPr>
                <w:rFonts w:ascii="Montserrat" w:hAnsi="Montserrat"/>
                <w:sz w:val="22"/>
                <w:szCs w:val="22"/>
                <w:lang w:val="pt-BR"/>
              </w:rPr>
              <w:t>esenvolvimento de aplicações (</w:t>
            </w:r>
            <w:r w:rsidR="00F749D5" w:rsidRPr="005766D1">
              <w:rPr>
                <w:rFonts w:ascii="Montserrat" w:hAnsi="Montserrat"/>
                <w:i/>
                <w:iCs/>
                <w:sz w:val="22"/>
                <w:szCs w:val="22"/>
                <w:lang w:val="pt-BR"/>
              </w:rPr>
              <w:t>back-end</w:t>
            </w:r>
            <w:r w:rsidR="00F749D5" w:rsidRPr="005766D1">
              <w:rPr>
                <w:rFonts w:ascii="Montserrat" w:hAnsi="Montserrat"/>
                <w:sz w:val="22"/>
                <w:szCs w:val="22"/>
                <w:lang w:val="pt-BR"/>
              </w:rPr>
              <w:t>)</w:t>
            </w:r>
          </w:p>
          <w:p w:rsidR="00C06B70" w:rsidRPr="005766D1" w:rsidRDefault="00C06B70" w:rsidP="002B63D0">
            <w:pPr>
              <w:pStyle w:val="PargrafodaLista"/>
              <w:numPr>
                <w:ilvl w:val="0"/>
                <w:numId w:val="1"/>
              </w:numPr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D</w:t>
            </w:r>
            <w:r w:rsidR="00F749D5" w:rsidRPr="005766D1">
              <w:rPr>
                <w:rFonts w:ascii="Montserrat" w:hAnsi="Montserrat"/>
                <w:sz w:val="22"/>
                <w:szCs w:val="22"/>
                <w:lang w:val="pt-BR"/>
              </w:rPr>
              <w:t>omínio sobre os modelos em inteligência artificial</w:t>
            </w: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;</w:t>
            </w:r>
          </w:p>
          <w:p w:rsidR="00F749D5" w:rsidRPr="005766D1" w:rsidRDefault="00C06B70" w:rsidP="002B63D0">
            <w:pPr>
              <w:pStyle w:val="PargrafodaLista"/>
              <w:numPr>
                <w:ilvl w:val="0"/>
                <w:numId w:val="1"/>
              </w:numPr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C</w:t>
            </w:r>
            <w:r w:rsidR="00F749D5" w:rsidRPr="005766D1">
              <w:rPr>
                <w:rFonts w:ascii="Montserrat" w:hAnsi="Montserrat"/>
                <w:sz w:val="22"/>
                <w:szCs w:val="22"/>
                <w:lang w:val="pt-BR"/>
              </w:rPr>
              <w:t>onstrução de soluções para problemas de negócio.</w:t>
            </w:r>
          </w:p>
          <w:p w:rsidR="00E27279" w:rsidRPr="005766D1" w:rsidRDefault="00E27279" w:rsidP="002B63D0">
            <w:pPr>
              <w:pStyle w:val="PargrafodaLista"/>
              <w:rPr>
                <w:rFonts w:ascii="Montserrat" w:hAnsi="Montserrat"/>
                <w:color w:val="0E57C4" w:themeColor="background2" w:themeShade="80"/>
                <w:sz w:val="22"/>
                <w:szCs w:val="22"/>
                <w:lang w:val="pt-BR"/>
              </w:rPr>
            </w:pPr>
          </w:p>
          <w:p w:rsidR="00F749D5" w:rsidRPr="005766D1" w:rsidRDefault="00F749D5" w:rsidP="002B63D0">
            <w:pPr>
              <w:pStyle w:val="Texto"/>
              <w:rPr>
                <w:rFonts w:ascii="Montserrat" w:hAnsi="Montserrat"/>
                <w:b/>
                <w:bCs/>
                <w:i/>
                <w:iCs/>
                <w:color w:val="0E57C4" w:themeColor="background2" w:themeShade="80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b/>
                <w:bCs/>
                <w:color w:val="0E57C4" w:themeColor="background2" w:themeShade="80"/>
                <w:sz w:val="22"/>
                <w:szCs w:val="22"/>
                <w:lang w:val="pt-BR"/>
              </w:rPr>
              <w:t xml:space="preserve">Domínio </w:t>
            </w:r>
            <w:r w:rsidR="00E27279" w:rsidRPr="005766D1">
              <w:rPr>
                <w:rFonts w:ascii="Montserrat" w:hAnsi="Montserrat"/>
                <w:b/>
                <w:bCs/>
                <w:color w:val="0E57C4" w:themeColor="background2" w:themeShade="80"/>
                <w:sz w:val="22"/>
                <w:szCs w:val="22"/>
                <w:lang w:val="pt-BR"/>
              </w:rPr>
              <w:t>das ferramentas</w:t>
            </w:r>
            <w:r w:rsidRPr="005766D1">
              <w:rPr>
                <w:rFonts w:ascii="Montserrat" w:hAnsi="Montserrat"/>
                <w:b/>
                <w:bCs/>
                <w:color w:val="0E57C4" w:themeColor="background2" w:themeShade="80"/>
                <w:sz w:val="22"/>
                <w:szCs w:val="22"/>
                <w:lang w:val="pt-BR"/>
              </w:rPr>
              <w:t xml:space="preserve"> Power BI</w:t>
            </w:r>
            <w:r w:rsidR="00E27279" w:rsidRPr="005766D1">
              <w:rPr>
                <w:rFonts w:ascii="Montserrat" w:hAnsi="Montserrat"/>
                <w:b/>
                <w:bCs/>
                <w:color w:val="0E57C4" w:themeColor="background2" w:themeShade="80"/>
                <w:sz w:val="22"/>
                <w:szCs w:val="22"/>
                <w:lang w:val="pt-BR"/>
              </w:rPr>
              <w:t>, Tableau</w:t>
            </w:r>
            <w:r w:rsidRPr="005766D1">
              <w:rPr>
                <w:rFonts w:ascii="Montserrat" w:hAnsi="Montserrat"/>
                <w:b/>
                <w:bCs/>
                <w:color w:val="0E57C4" w:themeColor="background2" w:themeShade="80"/>
                <w:sz w:val="22"/>
                <w:szCs w:val="22"/>
                <w:lang w:val="pt-BR"/>
              </w:rPr>
              <w:t xml:space="preserve"> e pacote </w:t>
            </w:r>
            <w:r w:rsidRPr="005766D1">
              <w:rPr>
                <w:rFonts w:ascii="Montserrat" w:hAnsi="Montserrat"/>
                <w:b/>
                <w:bCs/>
                <w:i/>
                <w:iCs/>
                <w:color w:val="0E57C4" w:themeColor="background2" w:themeShade="80"/>
                <w:sz w:val="22"/>
                <w:szCs w:val="22"/>
                <w:lang w:val="pt-BR"/>
              </w:rPr>
              <w:t>office</w:t>
            </w:r>
          </w:p>
          <w:p w:rsidR="00F749D5" w:rsidRPr="005766D1" w:rsidRDefault="00F749D5" w:rsidP="002B63D0">
            <w:pPr>
              <w:pStyle w:val="PargrafodaLista"/>
              <w:numPr>
                <w:ilvl w:val="0"/>
                <w:numId w:val="1"/>
              </w:numPr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Quando alinhado à equipe de TI, construção de rotinas para atualização incremental dos relatórios requeridos pela instituição;</w:t>
            </w:r>
          </w:p>
          <w:p w:rsidR="0013185C" w:rsidRPr="005766D1" w:rsidRDefault="0013185C" w:rsidP="002B63D0">
            <w:pPr>
              <w:pStyle w:val="PargrafodaLista"/>
              <w:numPr>
                <w:ilvl w:val="0"/>
                <w:numId w:val="1"/>
              </w:numPr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 xml:space="preserve">(Relatórios Financeiros) </w:t>
            </w:r>
            <w:r w:rsidR="00F749D5" w:rsidRPr="005766D1">
              <w:rPr>
                <w:rFonts w:ascii="Montserrat" w:hAnsi="Montserrat"/>
                <w:sz w:val="22"/>
                <w:szCs w:val="22"/>
                <w:lang w:val="pt-BR"/>
              </w:rPr>
              <w:t>Conhecimento sobre a API do Siconfi e da base de dados da Secret</w:t>
            </w: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a</w:t>
            </w:r>
            <w:r w:rsidR="00F749D5" w:rsidRPr="005766D1">
              <w:rPr>
                <w:rFonts w:ascii="Montserrat" w:hAnsi="Montserrat"/>
                <w:sz w:val="22"/>
                <w:szCs w:val="22"/>
                <w:lang w:val="pt-BR"/>
              </w:rPr>
              <w:t>ria do Tesouro Nacional.</w:t>
            </w:r>
          </w:p>
          <w:p w:rsidR="00E27279" w:rsidRPr="005766D1" w:rsidRDefault="00E27279" w:rsidP="002B63D0">
            <w:pPr>
              <w:pStyle w:val="PargrafodaLista"/>
              <w:rPr>
                <w:rFonts w:ascii="Montserrat" w:hAnsi="Montserrat"/>
                <w:sz w:val="22"/>
                <w:szCs w:val="22"/>
                <w:lang w:val="pt-BR"/>
              </w:rPr>
            </w:pPr>
          </w:p>
          <w:p w:rsidR="0013185C" w:rsidRPr="005766D1" w:rsidRDefault="0013185C" w:rsidP="002B63D0">
            <w:pPr>
              <w:rPr>
                <w:rFonts w:ascii="Montserrat" w:hAnsi="Montserrat"/>
                <w:b/>
                <w:bCs/>
                <w:color w:val="0E57C4" w:themeColor="background2" w:themeShade="80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b/>
                <w:bCs/>
                <w:color w:val="0E57C4" w:themeColor="background2" w:themeShade="80"/>
                <w:sz w:val="22"/>
                <w:szCs w:val="22"/>
                <w:lang w:val="pt-BR"/>
              </w:rPr>
              <w:t xml:space="preserve">Outras </w:t>
            </w:r>
            <w:r w:rsidR="006E1C2C" w:rsidRPr="005766D1">
              <w:rPr>
                <w:rFonts w:ascii="Montserrat" w:hAnsi="Montserrat"/>
                <w:b/>
                <w:bCs/>
                <w:color w:val="0E57C4" w:themeColor="background2" w:themeShade="80"/>
                <w:sz w:val="22"/>
                <w:szCs w:val="22"/>
                <w:lang w:val="pt-BR"/>
              </w:rPr>
              <w:t>habilidades</w:t>
            </w:r>
          </w:p>
          <w:p w:rsidR="0013185C" w:rsidRPr="005766D1" w:rsidRDefault="0013185C" w:rsidP="002B63D0">
            <w:pPr>
              <w:pStyle w:val="PargrafodaLista"/>
              <w:numPr>
                <w:ilvl w:val="0"/>
                <w:numId w:val="4"/>
              </w:numPr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Criatividade na resolução de problemas complexos;</w:t>
            </w:r>
          </w:p>
          <w:p w:rsidR="00E27279" w:rsidRPr="005766D1" w:rsidRDefault="0013185C" w:rsidP="002B63D0">
            <w:pPr>
              <w:pStyle w:val="PargrafodaLista"/>
              <w:numPr>
                <w:ilvl w:val="0"/>
                <w:numId w:val="4"/>
              </w:numPr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 xml:space="preserve">Conhecimento sobre as regras de </w:t>
            </w:r>
            <w:r w:rsidRPr="005766D1">
              <w:rPr>
                <w:rFonts w:ascii="Montserrat" w:hAnsi="Montserrat"/>
                <w:i/>
                <w:iCs/>
                <w:sz w:val="22"/>
                <w:szCs w:val="22"/>
                <w:lang w:val="pt-BR"/>
              </w:rPr>
              <w:t>compliance</w:t>
            </w:r>
            <w:r w:rsidR="00803259" w:rsidRPr="005766D1">
              <w:rPr>
                <w:rFonts w:ascii="Montserrat" w:hAnsi="Montserrat"/>
                <w:sz w:val="22"/>
                <w:szCs w:val="22"/>
                <w:lang w:val="pt-BR"/>
              </w:rPr>
              <w:t>(trabalho ético e respeito ao sigilo das informaçõe</w:t>
            </w:r>
            <w:r w:rsidR="00191939">
              <w:rPr>
                <w:rFonts w:ascii="Montserrat" w:hAnsi="Montserrat"/>
                <w:sz w:val="22"/>
                <w:szCs w:val="22"/>
                <w:lang w:val="pt-BR"/>
              </w:rPr>
              <w:t>s</w:t>
            </w:r>
            <w:r w:rsidR="00803259" w:rsidRPr="005766D1">
              <w:rPr>
                <w:rFonts w:ascii="Montserrat" w:hAnsi="Montserrat"/>
                <w:sz w:val="22"/>
                <w:szCs w:val="22"/>
                <w:lang w:val="pt-BR"/>
              </w:rPr>
              <w:t>);</w:t>
            </w:r>
          </w:p>
          <w:p w:rsidR="00803259" w:rsidRPr="005766D1" w:rsidRDefault="00803259" w:rsidP="002B63D0">
            <w:pPr>
              <w:pStyle w:val="PargrafodaLista"/>
              <w:numPr>
                <w:ilvl w:val="0"/>
                <w:numId w:val="4"/>
              </w:numPr>
              <w:rPr>
                <w:rFonts w:ascii="Montserrat" w:hAnsi="Montserrat"/>
                <w:sz w:val="22"/>
                <w:szCs w:val="22"/>
                <w:lang w:val="pt-BR"/>
              </w:rPr>
            </w:pPr>
            <w:r w:rsidRPr="005766D1">
              <w:rPr>
                <w:rFonts w:ascii="Montserrat" w:hAnsi="Montserrat"/>
                <w:sz w:val="22"/>
                <w:szCs w:val="22"/>
                <w:lang w:val="pt-BR"/>
              </w:rPr>
              <w:t>Facilidade em estabelecer e cumprir prazos</w:t>
            </w:r>
            <w:r w:rsidR="006E1C2C" w:rsidRPr="005766D1">
              <w:rPr>
                <w:rFonts w:ascii="Montserrat" w:hAnsi="Montserrat"/>
                <w:sz w:val="22"/>
                <w:szCs w:val="22"/>
                <w:lang w:val="pt-BR"/>
              </w:rPr>
              <w:t xml:space="preserve"> (Organização de projetos usando o Trello).</w:t>
            </w:r>
          </w:p>
          <w:p w:rsidR="00E27279" w:rsidRPr="005766D1" w:rsidRDefault="00E27279" w:rsidP="002B63D0">
            <w:pPr>
              <w:pStyle w:val="PargrafodaLista"/>
              <w:rPr>
                <w:rFonts w:ascii="Montserrat" w:hAnsi="Montserrat"/>
                <w:lang w:val="pt-BR"/>
              </w:rPr>
            </w:pPr>
          </w:p>
        </w:tc>
      </w:tr>
      <w:tr w:rsidR="0058005A" w:rsidRPr="005766D1" w:rsidTr="002B63D0">
        <w:trPr>
          <w:trHeight w:val="220"/>
        </w:trPr>
        <w:tc>
          <w:tcPr>
            <w:tcW w:w="3835" w:type="dxa"/>
            <w:vMerge w:val="restart"/>
            <w:shd w:val="clear" w:color="auto" w:fill="F2F2F2" w:themeFill="background1" w:themeFillShade="F2"/>
            <w:vAlign w:val="center"/>
          </w:tcPr>
          <w:p w:rsidR="00CD50FD" w:rsidRPr="005766D1" w:rsidRDefault="00F7574A" w:rsidP="002B63D0">
            <w:pPr>
              <w:pStyle w:val="Ttulo2"/>
              <w:rPr>
                <w:rFonts w:ascii="Montserrat" w:hAnsi="Montserrat"/>
                <w:lang w:val="pt-BR"/>
              </w:rPr>
            </w:pPr>
            <w:sdt>
              <w:sdtPr>
                <w:rPr>
                  <w:rFonts w:ascii="Montserrat" w:hAnsi="Montserrat"/>
                  <w:lang w:val="pt-BR"/>
                </w:rPr>
                <w:id w:val="-1907296240"/>
                <w:placeholder>
                  <w:docPart w:val="0317D274D1314101BBAF192B44E6C409"/>
                </w:placeholder>
                <w:temporary/>
                <w:showingPlcHdr/>
                <w:text/>
              </w:sdtPr>
              <w:sdtContent>
                <w:r w:rsidR="00D20DA9" w:rsidRPr="005766D1">
                  <w:rPr>
                    <w:rFonts w:ascii="Montserrat" w:hAnsi="Montserrat"/>
                    <w:lang w:val="pt-BR" w:bidi="pt-BR"/>
                  </w:rPr>
                  <w:t>FORMAÇÃO</w:t>
                </w:r>
              </w:sdtContent>
            </w:sdt>
            <w:sdt>
              <w:sdtPr>
                <w:rPr>
                  <w:rStyle w:val="Destacar"/>
                  <w:rFonts w:ascii="Montserrat" w:hAnsi="Montserrat"/>
                  <w:lang w:val="pt-BR"/>
                </w:rPr>
                <w:id w:val="-908075200"/>
                <w:placeholder>
                  <w:docPart w:val="4B6962577904439BBD6C5A2AC9111A9B"/>
                </w:placeholder>
                <w:temporary/>
                <w:showingPlcHdr/>
                <w:text/>
              </w:sdtPr>
              <w:sdtContent>
                <w:r w:rsidR="00D26A79" w:rsidRPr="005766D1">
                  <w:rPr>
                    <w:rStyle w:val="Destacar"/>
                    <w:rFonts w:ascii="Montserrat" w:hAnsi="Montserrat"/>
                    <w:lang w:val="pt-BR" w:bidi="pt-BR"/>
                  </w:rPr>
                  <w:t>—</w:t>
                </w:r>
              </w:sdtContent>
            </w:sdt>
          </w:p>
        </w:tc>
        <w:tc>
          <w:tcPr>
            <w:tcW w:w="2368" w:type="dxa"/>
            <w:gridSpan w:val="2"/>
            <w:vMerge w:val="restart"/>
            <w:shd w:val="clear" w:color="auto" w:fill="4A66AC" w:themeFill="accent1"/>
            <w:vAlign w:val="center"/>
          </w:tcPr>
          <w:p w:rsidR="00CD50FD" w:rsidRPr="005766D1" w:rsidRDefault="00F7574A" w:rsidP="002B63D0">
            <w:pPr>
              <w:pStyle w:val="Ttulo1"/>
              <w:rPr>
                <w:rFonts w:ascii="Montserrat" w:hAnsi="Montserrat"/>
                <w:lang w:val="pt-BR"/>
              </w:rPr>
            </w:pPr>
            <w:sdt>
              <w:sdtPr>
                <w:rPr>
                  <w:rFonts w:ascii="Montserrat" w:hAnsi="Montserrat"/>
                  <w:color w:val="629DD1" w:themeColor="accent2"/>
                  <w:lang w:val="pt-BR"/>
                </w:rPr>
                <w:id w:val="-1748876717"/>
                <w:placeholder>
                  <w:docPart w:val="AA242F6AA33B44D7AB3EA2CDC0740872"/>
                </w:placeholder>
                <w:temporary/>
                <w:showingPlcHdr/>
                <w:text/>
              </w:sdtPr>
              <w:sdtContent>
                <w:r w:rsidR="00D20DA9" w:rsidRPr="005766D1">
                  <w:rPr>
                    <w:rFonts w:ascii="Montserrat" w:hAnsi="Montserrat"/>
                    <w:lang w:val="pt-BR" w:bidi="pt-BR"/>
                  </w:rPr>
                  <w:t>EXPERIÊNCIA</w:t>
                </w:r>
              </w:sdtContent>
            </w:sdt>
          </w:p>
        </w:tc>
        <w:tc>
          <w:tcPr>
            <w:tcW w:w="4257" w:type="dxa"/>
            <w:gridSpan w:val="2"/>
            <w:tcBorders>
              <w:bottom w:val="single" w:sz="18" w:space="0" w:color="629DD1" w:themeColor="accent2"/>
            </w:tcBorders>
          </w:tcPr>
          <w:p w:rsidR="00CD50FD" w:rsidRPr="005766D1" w:rsidRDefault="00CD50FD" w:rsidP="002B63D0">
            <w:pPr>
              <w:rPr>
                <w:rFonts w:ascii="Montserrat" w:hAnsi="Montserrat"/>
                <w:lang w:val="pt-BR"/>
              </w:rPr>
            </w:pPr>
          </w:p>
        </w:tc>
      </w:tr>
      <w:tr w:rsidR="0058005A" w:rsidRPr="005766D1" w:rsidTr="002B63D0">
        <w:trPr>
          <w:trHeight w:val="220"/>
        </w:trPr>
        <w:tc>
          <w:tcPr>
            <w:tcW w:w="3835" w:type="dxa"/>
            <w:vMerge/>
            <w:shd w:val="clear" w:color="auto" w:fill="F2F2F2" w:themeFill="background1" w:themeFillShade="F2"/>
            <w:vAlign w:val="center"/>
          </w:tcPr>
          <w:p w:rsidR="00CD50FD" w:rsidRPr="005766D1" w:rsidRDefault="00CD50FD" w:rsidP="002B63D0">
            <w:pPr>
              <w:pStyle w:val="Ttulo2"/>
              <w:rPr>
                <w:rFonts w:ascii="Montserrat" w:hAnsi="Montserrat"/>
                <w:lang w:val="pt-BR"/>
              </w:rPr>
            </w:pPr>
          </w:p>
        </w:tc>
        <w:tc>
          <w:tcPr>
            <w:tcW w:w="2368" w:type="dxa"/>
            <w:gridSpan w:val="2"/>
            <w:vMerge/>
            <w:shd w:val="clear" w:color="auto" w:fill="4A66AC" w:themeFill="accent1"/>
            <w:vAlign w:val="center"/>
          </w:tcPr>
          <w:p w:rsidR="00CD50FD" w:rsidRPr="005766D1" w:rsidRDefault="00CD50FD" w:rsidP="002B63D0">
            <w:pPr>
              <w:pStyle w:val="Ttulo1"/>
              <w:rPr>
                <w:rFonts w:ascii="Montserrat" w:hAnsi="Montserrat"/>
                <w:lang w:val="pt-BR"/>
              </w:rPr>
            </w:pPr>
          </w:p>
        </w:tc>
        <w:tc>
          <w:tcPr>
            <w:tcW w:w="4257" w:type="dxa"/>
            <w:gridSpan w:val="2"/>
          </w:tcPr>
          <w:p w:rsidR="00CD50FD" w:rsidRPr="005766D1" w:rsidRDefault="00CD50FD" w:rsidP="002B63D0">
            <w:pPr>
              <w:rPr>
                <w:rFonts w:ascii="Montserrat" w:hAnsi="Montserrat"/>
                <w:lang w:val="pt-BR"/>
              </w:rPr>
            </w:pPr>
          </w:p>
        </w:tc>
      </w:tr>
      <w:tr w:rsidR="00AF5FC9" w:rsidRPr="005766D1" w:rsidTr="002B63D0">
        <w:trPr>
          <w:trHeight w:val="1571"/>
        </w:trPr>
        <w:tc>
          <w:tcPr>
            <w:tcW w:w="3835" w:type="dxa"/>
            <w:shd w:val="clear" w:color="auto" w:fill="F2F2F2" w:themeFill="background1" w:themeFillShade="F2"/>
          </w:tcPr>
          <w:p w:rsidR="0040233B" w:rsidRPr="005766D1" w:rsidRDefault="0040233B" w:rsidP="002B63D0">
            <w:pPr>
              <w:pStyle w:val="Texto"/>
              <w:rPr>
                <w:rFonts w:ascii="Montserrat" w:hAnsi="Montserrat"/>
                <w:lang w:val="pt-BR"/>
              </w:rPr>
            </w:pPr>
          </w:p>
          <w:p w:rsidR="00C06B70" w:rsidRPr="005766D1" w:rsidRDefault="00C06B70" w:rsidP="002B63D0">
            <w:pPr>
              <w:pStyle w:val="Texto"/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 xml:space="preserve">Economista formado pela Universidade Federal do Maranhão </w:t>
            </w:r>
          </w:p>
          <w:p w:rsidR="00C06B70" w:rsidRPr="005766D1" w:rsidRDefault="00C06B70" w:rsidP="002B63D0">
            <w:pPr>
              <w:pStyle w:val="Texto"/>
              <w:rPr>
                <w:rFonts w:ascii="Montserrat" w:hAnsi="Montserrat"/>
                <w:lang w:val="pt-BR"/>
              </w:rPr>
            </w:pPr>
          </w:p>
          <w:p w:rsidR="00C06B70" w:rsidRPr="005766D1" w:rsidRDefault="00C06B70" w:rsidP="002B63D0">
            <w:pPr>
              <w:pStyle w:val="Texto"/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>(Atualmente prestando serviço como Microempreendedor Individual)</w:t>
            </w:r>
          </w:p>
          <w:p w:rsidR="00C06B70" w:rsidRPr="005766D1" w:rsidRDefault="00C06B70" w:rsidP="002B63D0">
            <w:pPr>
              <w:pStyle w:val="PargrafodaLista"/>
              <w:rPr>
                <w:rFonts w:ascii="Montserrat" w:hAnsi="Montserrat"/>
                <w:lang w:val="pt-BR"/>
              </w:rPr>
            </w:pPr>
          </w:p>
        </w:tc>
        <w:tc>
          <w:tcPr>
            <w:tcW w:w="6625" w:type="dxa"/>
            <w:gridSpan w:val="4"/>
            <w:vAlign w:val="center"/>
          </w:tcPr>
          <w:p w:rsidR="00E27279" w:rsidRPr="005766D1" w:rsidRDefault="00E27279" w:rsidP="002B63D0">
            <w:pPr>
              <w:pStyle w:val="TextoPequeno"/>
              <w:rPr>
                <w:rFonts w:ascii="Montserrat" w:hAnsi="Montserrat"/>
                <w:lang w:val="pt-BR"/>
              </w:rPr>
            </w:pPr>
          </w:p>
          <w:p w:rsidR="00D20DA9" w:rsidRDefault="00C06B70" w:rsidP="002B63D0">
            <w:pPr>
              <w:pStyle w:val="TextoPequeno"/>
              <w:rPr>
                <w:rFonts w:ascii="Montserrat" w:hAnsi="Montserrat"/>
                <w:b/>
                <w:bCs/>
                <w:color w:val="072B62" w:themeColor="background2" w:themeShade="40"/>
                <w:lang w:val="pt-BR"/>
              </w:rPr>
            </w:pPr>
            <w:r w:rsidRPr="00AF5FC9">
              <w:rPr>
                <w:rFonts w:ascii="Montserrat" w:hAnsi="Montserrat"/>
                <w:b/>
                <w:bCs/>
                <w:color w:val="072B62" w:themeColor="background2" w:themeShade="40"/>
                <w:lang w:val="pt-BR"/>
              </w:rPr>
              <w:t>Jul/2019 – Dez/2020</w:t>
            </w:r>
          </w:p>
          <w:p w:rsidR="00AF5FC9" w:rsidRPr="00AF5FC9" w:rsidRDefault="00AF5FC9" w:rsidP="002B63D0">
            <w:pPr>
              <w:rPr>
                <w:lang w:val="pt-BR"/>
              </w:rPr>
            </w:pPr>
          </w:p>
          <w:p w:rsidR="00AF5FC9" w:rsidRPr="00AF5FC9" w:rsidRDefault="00C06B70" w:rsidP="002B63D0">
            <w:pPr>
              <w:pStyle w:val="Texto"/>
              <w:rPr>
                <w:rFonts w:ascii="Montserrat" w:hAnsi="Montserrat"/>
                <w:color w:val="000000" w:themeColor="text1"/>
                <w:lang w:val="pt-BR" w:bidi="pt-BR"/>
              </w:rPr>
            </w:pPr>
            <w:r w:rsidRPr="00AF5FC9">
              <w:rPr>
                <w:rFonts w:ascii="Montserrat" w:hAnsi="Montserrat"/>
                <w:color w:val="000000" w:themeColor="text1"/>
                <w:lang w:val="pt-BR"/>
              </w:rPr>
              <w:t>Estagiário</w:t>
            </w:r>
            <w:r w:rsidR="00AF5FC9">
              <w:rPr>
                <w:rFonts w:ascii="Montserrat" w:hAnsi="Montserrat"/>
                <w:color w:val="000000" w:themeColor="text1"/>
                <w:lang w:val="pt-BR" w:bidi="pt-BR"/>
              </w:rPr>
              <w:t xml:space="preserve">em </w:t>
            </w:r>
            <w:r w:rsidR="00AF5FC9" w:rsidRPr="00AF5FC9">
              <w:rPr>
                <w:rFonts w:ascii="Montserrat" w:hAnsi="Montserrat"/>
                <w:color w:val="000000" w:themeColor="text1"/>
                <w:lang w:val="pt-BR"/>
              </w:rPr>
              <w:t>Serviço de Apoio às Micro e Pequenas Empresas (SEBRAE/MA)</w:t>
            </w:r>
          </w:p>
          <w:p w:rsidR="00D20DA9" w:rsidRPr="00191939" w:rsidRDefault="00C06B70" w:rsidP="002B63D0">
            <w:pPr>
              <w:pStyle w:val="Texto"/>
              <w:rPr>
                <w:rFonts w:ascii="Montserrat" w:hAnsi="Montserrat"/>
                <w:color w:val="417A84" w:themeColor="accent5" w:themeShade="BF"/>
                <w:lang w:val="pt-BR" w:bidi="pt-BR"/>
              </w:rPr>
            </w:pPr>
            <w:r w:rsidRPr="00191939">
              <w:rPr>
                <w:rFonts w:ascii="Montserrat" w:hAnsi="Montserrat"/>
                <w:color w:val="417A84" w:themeColor="accent5" w:themeShade="BF"/>
                <w:lang w:val="pt-BR" w:bidi="pt-BR"/>
              </w:rPr>
              <w:t>Construir análises sobre a conjuntura econômica e auxiliar nas demandas de dados da</w:t>
            </w:r>
            <w:r w:rsidR="002B63D0" w:rsidRPr="00191939">
              <w:rPr>
                <w:rFonts w:ascii="Montserrat" w:hAnsi="Montserrat"/>
                <w:color w:val="417A84" w:themeColor="accent5" w:themeShade="BF"/>
                <w:lang w:val="pt-BR" w:bidi="pt-BR"/>
              </w:rPr>
              <w:t xml:space="preserve"> instituição.</w:t>
            </w:r>
          </w:p>
          <w:p w:rsidR="0040233B" w:rsidRPr="005766D1" w:rsidRDefault="0040233B" w:rsidP="002B63D0">
            <w:pPr>
              <w:pStyle w:val="Texto"/>
              <w:rPr>
                <w:rFonts w:ascii="Montserrat" w:hAnsi="Montserrat"/>
                <w:sz w:val="21"/>
                <w:lang w:val="pt-BR"/>
              </w:rPr>
            </w:pPr>
          </w:p>
          <w:p w:rsidR="00D20DA9" w:rsidRDefault="00C06B70" w:rsidP="002B63D0">
            <w:pPr>
              <w:pStyle w:val="TextoPequeno"/>
              <w:rPr>
                <w:rFonts w:ascii="Montserrat" w:hAnsi="Montserrat"/>
                <w:b/>
                <w:bCs/>
                <w:color w:val="072B62" w:themeColor="background2" w:themeShade="40"/>
                <w:lang w:val="pt-BR"/>
              </w:rPr>
            </w:pPr>
            <w:r w:rsidRPr="00AF5FC9">
              <w:rPr>
                <w:rFonts w:ascii="Montserrat" w:hAnsi="Montserrat"/>
                <w:b/>
                <w:bCs/>
                <w:color w:val="072B62" w:themeColor="background2" w:themeShade="40"/>
                <w:lang w:val="pt-BR"/>
              </w:rPr>
              <w:t xml:space="preserve">Jan/2021 </w:t>
            </w:r>
            <w:r w:rsidR="00AF5FC9">
              <w:rPr>
                <w:rFonts w:ascii="Montserrat" w:hAnsi="Montserrat"/>
                <w:b/>
                <w:bCs/>
                <w:color w:val="072B62" w:themeColor="background2" w:themeShade="40"/>
                <w:lang w:val="pt-BR"/>
              </w:rPr>
              <w:t>–</w:t>
            </w:r>
            <w:r w:rsidRPr="00AF5FC9">
              <w:rPr>
                <w:rFonts w:ascii="Montserrat" w:hAnsi="Montserrat"/>
                <w:b/>
                <w:bCs/>
                <w:color w:val="072B62" w:themeColor="background2" w:themeShade="40"/>
                <w:lang w:val="pt-BR"/>
              </w:rPr>
              <w:t xml:space="preserve"> Atualmente</w:t>
            </w:r>
          </w:p>
          <w:p w:rsidR="00AF5FC9" w:rsidRPr="00AF5FC9" w:rsidRDefault="00AF5FC9" w:rsidP="002B63D0">
            <w:pPr>
              <w:rPr>
                <w:lang w:val="pt-BR"/>
              </w:rPr>
            </w:pPr>
          </w:p>
          <w:p w:rsidR="00AF5FC9" w:rsidRPr="00AF5FC9" w:rsidRDefault="00C06B70" w:rsidP="002B63D0">
            <w:pPr>
              <w:pStyle w:val="Texto"/>
              <w:rPr>
                <w:rFonts w:ascii="Montserrat" w:hAnsi="Montserrat"/>
                <w:color w:val="000000" w:themeColor="text1"/>
                <w:lang w:val="pt-BR"/>
              </w:rPr>
            </w:pPr>
            <w:r w:rsidRPr="00AF5FC9">
              <w:rPr>
                <w:rFonts w:ascii="Montserrat" w:hAnsi="Montserrat"/>
                <w:color w:val="000000" w:themeColor="text1"/>
                <w:lang w:val="pt-BR"/>
              </w:rPr>
              <w:t>Analista de Dados</w:t>
            </w:r>
            <w:r w:rsidR="00AF5FC9">
              <w:rPr>
                <w:rFonts w:ascii="Montserrat" w:hAnsi="Montserrat"/>
                <w:color w:val="000000" w:themeColor="text1"/>
                <w:lang w:val="pt-BR" w:bidi="pt-BR"/>
              </w:rPr>
              <w:t xml:space="preserve">em </w:t>
            </w:r>
            <w:r w:rsidR="00AF5FC9" w:rsidRPr="00AF5FC9">
              <w:rPr>
                <w:rFonts w:ascii="Montserrat" w:hAnsi="Montserrat"/>
                <w:color w:val="000000" w:themeColor="text1"/>
                <w:lang w:val="pt-BR" w:bidi="pt-BR"/>
              </w:rPr>
              <w:t>Junta Comercial do Estado do Maranhão (JUCEMA)</w:t>
            </w:r>
          </w:p>
          <w:p w:rsidR="0040233B" w:rsidRPr="00AF5FC9" w:rsidRDefault="00C06B70" w:rsidP="002B63D0">
            <w:pPr>
              <w:pStyle w:val="Texto"/>
              <w:rPr>
                <w:rFonts w:ascii="Montserrat" w:hAnsi="Montserrat"/>
                <w:color w:val="0E57C4" w:themeColor="background2" w:themeShade="80"/>
                <w:lang w:val="pt-BR"/>
              </w:rPr>
            </w:pPr>
            <w:r w:rsidRPr="00191939">
              <w:rPr>
                <w:rFonts w:ascii="Montserrat" w:hAnsi="Montserrat"/>
                <w:color w:val="417A84" w:themeColor="accent5" w:themeShade="BF"/>
                <w:lang w:val="pt-BR"/>
              </w:rPr>
              <w:t xml:space="preserve">Elaborar relatórios estatísticos sobre empreendedorismo no Maranhão, atender demandas relacionadas a abertura de dados e resolver problemas de negócio da </w:t>
            </w:r>
            <w:r w:rsidR="002B63D0" w:rsidRPr="00191939">
              <w:rPr>
                <w:rFonts w:ascii="Montserrat" w:hAnsi="Montserrat"/>
                <w:color w:val="417A84" w:themeColor="accent5" w:themeShade="BF"/>
                <w:lang w:val="pt-BR"/>
              </w:rPr>
              <w:t>i</w:t>
            </w:r>
            <w:r w:rsidRPr="00191939">
              <w:rPr>
                <w:rFonts w:ascii="Montserrat" w:hAnsi="Montserrat"/>
                <w:color w:val="417A84" w:themeColor="accent5" w:themeShade="BF"/>
                <w:lang w:val="pt-BR"/>
              </w:rPr>
              <w:t>nstituição</w:t>
            </w:r>
            <w:r w:rsidR="002B63D0">
              <w:rPr>
                <w:rFonts w:ascii="Montserrat" w:hAnsi="Montserrat"/>
                <w:color w:val="0E57C4" w:themeColor="background2" w:themeShade="80"/>
                <w:lang w:val="pt-BR"/>
              </w:rPr>
              <w:t>.</w:t>
            </w:r>
          </w:p>
          <w:p w:rsidR="00AF5FC9" w:rsidRPr="00AF5FC9" w:rsidRDefault="00AF5FC9" w:rsidP="002B63D0">
            <w:pPr>
              <w:rPr>
                <w:lang w:val="pt-BR"/>
              </w:rPr>
            </w:pPr>
          </w:p>
          <w:p w:rsidR="0040233B" w:rsidRPr="00AF5FC9" w:rsidRDefault="00C06B70" w:rsidP="002B63D0">
            <w:pPr>
              <w:pStyle w:val="TextoPequeno"/>
              <w:rPr>
                <w:rFonts w:ascii="Montserrat" w:hAnsi="Montserrat"/>
                <w:b/>
                <w:bCs/>
                <w:color w:val="072B62" w:themeColor="background2" w:themeShade="40"/>
                <w:lang w:val="pt-BR"/>
              </w:rPr>
            </w:pPr>
            <w:r w:rsidRPr="00AF5FC9">
              <w:rPr>
                <w:rFonts w:ascii="Montserrat" w:hAnsi="Montserrat"/>
                <w:b/>
                <w:bCs/>
                <w:color w:val="072B62" w:themeColor="background2" w:themeShade="40"/>
                <w:lang w:val="pt-BR"/>
              </w:rPr>
              <w:t>Mar/2021 - Atualmente</w:t>
            </w:r>
          </w:p>
          <w:p w:rsidR="00AF5FC9" w:rsidRDefault="00AF5FC9" w:rsidP="002B63D0">
            <w:pPr>
              <w:pStyle w:val="Texto"/>
              <w:rPr>
                <w:rFonts w:ascii="Montserrat" w:hAnsi="Montserrat"/>
                <w:color w:val="000000" w:themeColor="text1"/>
                <w:lang w:val="pt-BR"/>
              </w:rPr>
            </w:pPr>
          </w:p>
          <w:p w:rsidR="00AF5FC9" w:rsidRDefault="00C06B70" w:rsidP="002B63D0">
            <w:pPr>
              <w:pStyle w:val="Texto"/>
              <w:rPr>
                <w:rFonts w:ascii="Montserrat" w:hAnsi="Montserrat"/>
                <w:color w:val="000000" w:themeColor="text1"/>
                <w:lang w:val="pt-BR"/>
              </w:rPr>
            </w:pPr>
            <w:r w:rsidRPr="00AF5FC9">
              <w:rPr>
                <w:rFonts w:ascii="Montserrat" w:hAnsi="Montserrat"/>
                <w:color w:val="000000" w:themeColor="text1"/>
                <w:lang w:val="pt-BR"/>
              </w:rPr>
              <w:t>Cientista de Dados</w:t>
            </w:r>
            <w:r w:rsidR="00AF5FC9">
              <w:rPr>
                <w:rFonts w:ascii="Montserrat" w:hAnsi="Montserrat"/>
                <w:color w:val="000000" w:themeColor="text1"/>
                <w:lang w:val="pt-BR" w:bidi="pt-BR"/>
              </w:rPr>
              <w:t xml:space="preserve">em </w:t>
            </w:r>
            <w:r w:rsidR="00AF5FC9" w:rsidRPr="00AF5FC9">
              <w:rPr>
                <w:rFonts w:ascii="Montserrat" w:hAnsi="Montserrat"/>
                <w:color w:val="000000" w:themeColor="text1"/>
                <w:lang w:val="pt-BR"/>
              </w:rPr>
              <w:t xml:space="preserve">Instituto </w:t>
            </w:r>
            <w:r w:rsidR="00AF5FC9">
              <w:rPr>
                <w:rFonts w:ascii="Montserrat" w:hAnsi="Montserrat"/>
                <w:color w:val="000000" w:themeColor="text1"/>
                <w:lang w:val="pt-BR"/>
              </w:rPr>
              <w:t>D</w:t>
            </w:r>
            <w:r w:rsidR="00AF5FC9" w:rsidRPr="00AF5FC9">
              <w:rPr>
                <w:rFonts w:ascii="Montserrat" w:hAnsi="Montserrat"/>
                <w:color w:val="000000" w:themeColor="text1"/>
                <w:lang w:val="pt-BR"/>
              </w:rPr>
              <w:t>atailh</w:t>
            </w:r>
            <w:r w:rsidR="00AF5FC9">
              <w:rPr>
                <w:rFonts w:ascii="Montserrat" w:hAnsi="Montserrat"/>
                <w:color w:val="000000" w:themeColor="text1"/>
                <w:lang w:val="pt-BR"/>
              </w:rPr>
              <w:t>a</w:t>
            </w:r>
          </w:p>
          <w:p w:rsidR="0010760D" w:rsidRPr="00191939" w:rsidRDefault="0013185C" w:rsidP="002B63D0">
            <w:pPr>
              <w:pStyle w:val="Texto"/>
              <w:rPr>
                <w:rFonts w:ascii="Montserrat" w:hAnsi="Montserrat"/>
                <w:color w:val="417A84" w:themeColor="accent5" w:themeShade="BF"/>
                <w:lang w:val="pt-BR"/>
              </w:rPr>
            </w:pPr>
            <w:r w:rsidRPr="00191939">
              <w:rPr>
                <w:rFonts w:ascii="Montserrat" w:hAnsi="Montserrat"/>
                <w:color w:val="417A84" w:themeColor="accent5" w:themeShade="BF"/>
                <w:lang w:val="pt-BR" w:bidi="pt-BR"/>
              </w:rPr>
              <w:t>Preparar</w:t>
            </w:r>
            <w:r w:rsidRPr="00191939">
              <w:rPr>
                <w:rFonts w:ascii="Montserrat" w:hAnsi="Montserrat"/>
                <w:color w:val="417A84" w:themeColor="accent5" w:themeShade="BF"/>
                <w:lang w:val="pt-BR"/>
              </w:rPr>
              <w:t xml:space="preserve"> metodologias estatísticas para projetos envolvendo desenvolvimento </w:t>
            </w:r>
            <w:r w:rsidRPr="00191939">
              <w:rPr>
                <w:rFonts w:ascii="Montserrat" w:hAnsi="Montserrat"/>
                <w:i/>
                <w:iCs/>
                <w:color w:val="417A84" w:themeColor="accent5" w:themeShade="BF"/>
                <w:lang w:val="pt-BR"/>
              </w:rPr>
              <w:t xml:space="preserve">web </w:t>
            </w:r>
            <w:r w:rsidRPr="00191939">
              <w:rPr>
                <w:rFonts w:ascii="Montserrat" w:hAnsi="Montserrat"/>
                <w:color w:val="417A84" w:themeColor="accent5" w:themeShade="BF"/>
                <w:lang w:val="pt-BR"/>
              </w:rPr>
              <w:t xml:space="preserve">e construir código em Python para </w:t>
            </w:r>
            <w:r w:rsidRPr="00191939">
              <w:rPr>
                <w:rFonts w:ascii="Montserrat" w:hAnsi="Montserrat"/>
                <w:i/>
                <w:iCs/>
                <w:color w:val="417A84" w:themeColor="accent5" w:themeShade="BF"/>
                <w:lang w:val="pt-BR"/>
              </w:rPr>
              <w:t>back-end</w:t>
            </w:r>
            <w:r w:rsidRPr="00191939">
              <w:rPr>
                <w:rFonts w:ascii="Montserrat" w:hAnsi="Montserrat"/>
                <w:color w:val="417A84" w:themeColor="accent5" w:themeShade="BF"/>
                <w:lang w:val="pt-BR"/>
              </w:rPr>
              <w:t>de aplicações</w:t>
            </w:r>
          </w:p>
          <w:p w:rsidR="006E1C2C" w:rsidRPr="005766D1" w:rsidRDefault="006E1C2C" w:rsidP="002B63D0">
            <w:pPr>
              <w:rPr>
                <w:rFonts w:ascii="Montserrat" w:hAnsi="Montserrat"/>
                <w:lang w:val="pt-BR"/>
              </w:rPr>
            </w:pPr>
          </w:p>
        </w:tc>
      </w:tr>
      <w:tr w:rsidR="0058005A" w:rsidRPr="005766D1" w:rsidTr="002B63D0">
        <w:trPr>
          <w:trHeight w:val="220"/>
        </w:trPr>
        <w:tc>
          <w:tcPr>
            <w:tcW w:w="3835" w:type="dxa"/>
            <w:vMerge w:val="restart"/>
            <w:shd w:val="clear" w:color="auto" w:fill="F2F2F2" w:themeFill="background1" w:themeFillShade="F2"/>
            <w:vAlign w:val="center"/>
          </w:tcPr>
          <w:p w:rsidR="00CD50FD" w:rsidRPr="005766D1" w:rsidRDefault="00803259" w:rsidP="002B63D0">
            <w:pPr>
              <w:pStyle w:val="Ttulo2"/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 w:bidi="pt-BR"/>
              </w:rPr>
              <w:lastRenderedPageBreak/>
              <w:t>INTERESSES</w:t>
            </w:r>
            <w:sdt>
              <w:sdtPr>
                <w:rPr>
                  <w:rStyle w:val="Destacar"/>
                  <w:rFonts w:ascii="Montserrat" w:hAnsi="Montserrat"/>
                  <w:lang w:val="pt-BR"/>
                </w:rPr>
                <w:id w:val="-1622227774"/>
                <w:placeholder>
                  <w:docPart w:val="C249DB66F49546DC8374A156945EAE38"/>
                </w:placeholder>
                <w:temporary/>
                <w:showingPlcHdr/>
                <w:text/>
              </w:sdtPr>
              <w:sdtContent>
                <w:r w:rsidR="00D26A79" w:rsidRPr="005766D1">
                  <w:rPr>
                    <w:rStyle w:val="Destacar"/>
                    <w:rFonts w:ascii="Montserrat" w:hAnsi="Montserrat"/>
                    <w:lang w:val="pt-BR" w:bidi="pt-BR"/>
                  </w:rPr>
                  <w:t>—</w:t>
                </w:r>
              </w:sdtContent>
            </w:sdt>
          </w:p>
        </w:tc>
        <w:tc>
          <w:tcPr>
            <w:tcW w:w="2368" w:type="dxa"/>
            <w:gridSpan w:val="2"/>
            <w:vMerge w:val="restart"/>
            <w:shd w:val="clear" w:color="auto" w:fill="4A66AC" w:themeFill="accent1"/>
            <w:vAlign w:val="center"/>
          </w:tcPr>
          <w:p w:rsidR="00CD50FD" w:rsidRPr="005766D1" w:rsidRDefault="00803259" w:rsidP="002B63D0">
            <w:pPr>
              <w:pStyle w:val="Ttulo1"/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>PROJETOS</w:t>
            </w:r>
          </w:p>
        </w:tc>
        <w:tc>
          <w:tcPr>
            <w:tcW w:w="4257" w:type="dxa"/>
            <w:gridSpan w:val="2"/>
            <w:tcBorders>
              <w:bottom w:val="single" w:sz="18" w:space="0" w:color="629DD1" w:themeColor="accent2"/>
            </w:tcBorders>
          </w:tcPr>
          <w:p w:rsidR="00CD50FD" w:rsidRPr="005766D1" w:rsidRDefault="00CD50FD" w:rsidP="002B63D0">
            <w:pPr>
              <w:rPr>
                <w:rFonts w:ascii="Montserrat" w:hAnsi="Montserrat"/>
                <w:lang w:val="pt-BR"/>
              </w:rPr>
            </w:pPr>
          </w:p>
        </w:tc>
      </w:tr>
      <w:tr w:rsidR="0058005A" w:rsidRPr="005766D1" w:rsidTr="002B63D0">
        <w:trPr>
          <w:trHeight w:val="220"/>
        </w:trPr>
        <w:tc>
          <w:tcPr>
            <w:tcW w:w="3835" w:type="dxa"/>
            <w:vMerge/>
            <w:shd w:val="clear" w:color="auto" w:fill="F2F2F2" w:themeFill="background1" w:themeFillShade="F2"/>
            <w:vAlign w:val="center"/>
          </w:tcPr>
          <w:p w:rsidR="00CD50FD" w:rsidRPr="005766D1" w:rsidRDefault="00CD50FD" w:rsidP="002B63D0">
            <w:pPr>
              <w:pStyle w:val="Ttulo2"/>
              <w:rPr>
                <w:rFonts w:ascii="Montserrat" w:hAnsi="Montserrat"/>
                <w:spacing w:val="32"/>
                <w:lang w:val="pt-BR"/>
              </w:rPr>
            </w:pPr>
          </w:p>
        </w:tc>
        <w:tc>
          <w:tcPr>
            <w:tcW w:w="2368" w:type="dxa"/>
            <w:gridSpan w:val="2"/>
            <w:vMerge/>
            <w:shd w:val="clear" w:color="auto" w:fill="4A66AC" w:themeFill="accent1"/>
            <w:vAlign w:val="center"/>
          </w:tcPr>
          <w:p w:rsidR="00CD50FD" w:rsidRPr="005766D1" w:rsidRDefault="00CD50FD" w:rsidP="002B63D0">
            <w:pPr>
              <w:pStyle w:val="Ttulo1"/>
              <w:rPr>
                <w:rFonts w:ascii="Montserrat" w:hAnsi="Montserrat"/>
                <w:lang w:val="pt-BR"/>
              </w:rPr>
            </w:pPr>
          </w:p>
        </w:tc>
        <w:tc>
          <w:tcPr>
            <w:tcW w:w="4257" w:type="dxa"/>
            <w:gridSpan w:val="2"/>
          </w:tcPr>
          <w:p w:rsidR="00CD50FD" w:rsidRPr="005766D1" w:rsidRDefault="00CD50FD" w:rsidP="002B63D0">
            <w:pPr>
              <w:rPr>
                <w:rFonts w:ascii="Montserrat" w:hAnsi="Montserrat"/>
                <w:lang w:val="pt-BR"/>
              </w:rPr>
            </w:pPr>
          </w:p>
        </w:tc>
      </w:tr>
      <w:tr w:rsidR="00AF5FC9" w:rsidRPr="005766D1" w:rsidTr="002B63D0">
        <w:trPr>
          <w:trHeight w:val="1728"/>
        </w:trPr>
        <w:tc>
          <w:tcPr>
            <w:tcW w:w="3835" w:type="dxa"/>
            <w:shd w:val="clear" w:color="auto" w:fill="F2F2F2" w:themeFill="background1" w:themeFillShade="F2"/>
            <w:vAlign w:val="center"/>
          </w:tcPr>
          <w:p w:rsidR="00803259" w:rsidRPr="005766D1" w:rsidRDefault="00803259" w:rsidP="002B63D0">
            <w:pPr>
              <w:pStyle w:val="Texto"/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 xml:space="preserve">Programação Desenvolvimento Web Econometria </w:t>
            </w:r>
          </w:p>
          <w:p w:rsidR="00803259" w:rsidRPr="005766D1" w:rsidRDefault="00803259" w:rsidP="002B63D0">
            <w:pPr>
              <w:pStyle w:val="Texto"/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 xml:space="preserve">Economia do Setor Público Empreendedorismo </w:t>
            </w:r>
          </w:p>
          <w:p w:rsidR="00803259" w:rsidRPr="005766D1" w:rsidRDefault="00803259" w:rsidP="002B63D0">
            <w:pPr>
              <w:pStyle w:val="Texto"/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>Mercado Financeiro</w:t>
            </w:r>
          </w:p>
          <w:p w:rsidR="00CD50FD" w:rsidRPr="005766D1" w:rsidRDefault="00CD50FD" w:rsidP="002B63D0">
            <w:pPr>
              <w:pStyle w:val="Texto"/>
              <w:rPr>
                <w:rFonts w:ascii="Montserrat" w:hAnsi="Montserrat"/>
                <w:lang w:val="pt-BR"/>
              </w:rPr>
            </w:pPr>
          </w:p>
        </w:tc>
        <w:tc>
          <w:tcPr>
            <w:tcW w:w="6625" w:type="dxa"/>
            <w:gridSpan w:val="4"/>
            <w:vAlign w:val="center"/>
          </w:tcPr>
          <w:p w:rsidR="00803259" w:rsidRPr="005766D1" w:rsidRDefault="00803259" w:rsidP="002B63D0">
            <w:pPr>
              <w:pStyle w:val="Texto"/>
              <w:rPr>
                <w:rFonts w:ascii="Montserrat" w:hAnsi="Montserrat"/>
                <w:lang w:val="pt-BR"/>
              </w:rPr>
            </w:pPr>
          </w:p>
          <w:p w:rsidR="00803259" w:rsidRPr="00AF5FC9" w:rsidRDefault="00803259" w:rsidP="002B63D0">
            <w:pPr>
              <w:pStyle w:val="Texto"/>
              <w:rPr>
                <w:rFonts w:ascii="Montserrat" w:hAnsi="Montserrat"/>
                <w:b/>
                <w:bCs/>
                <w:color w:val="072B62" w:themeColor="background2" w:themeShade="40"/>
                <w:sz w:val="24"/>
                <w:lang w:val="pt-BR"/>
              </w:rPr>
            </w:pPr>
            <w:r w:rsidRPr="00AF5FC9">
              <w:rPr>
                <w:rFonts w:ascii="Montserrat" w:hAnsi="Montserrat"/>
                <w:b/>
                <w:bCs/>
                <w:color w:val="072B62" w:themeColor="background2" w:themeShade="40"/>
                <w:sz w:val="24"/>
                <w:lang w:val="pt-BR"/>
              </w:rPr>
              <w:t>Relatórios</w:t>
            </w:r>
            <w:r w:rsidR="00E27279" w:rsidRPr="00AF5FC9">
              <w:rPr>
                <w:rFonts w:ascii="Montserrat" w:hAnsi="Montserrat"/>
                <w:b/>
                <w:bCs/>
                <w:color w:val="072B62" w:themeColor="background2" w:themeShade="40"/>
                <w:sz w:val="24"/>
                <w:lang w:val="pt-BR"/>
              </w:rPr>
              <w:t xml:space="preserve"> Estatísticos</w:t>
            </w:r>
          </w:p>
          <w:p w:rsidR="00803259" w:rsidRPr="005766D1" w:rsidRDefault="00803259" w:rsidP="002B63D0">
            <w:pPr>
              <w:pStyle w:val="PargrafodaLista"/>
              <w:numPr>
                <w:ilvl w:val="0"/>
                <w:numId w:val="6"/>
              </w:numPr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>Anuário Estatístico</w:t>
            </w:r>
          </w:p>
          <w:p w:rsidR="0058005A" w:rsidRPr="005766D1" w:rsidRDefault="00F7574A" w:rsidP="002B63D0">
            <w:pPr>
              <w:pStyle w:val="PargrafodaLista"/>
              <w:rPr>
                <w:rFonts w:ascii="Montserrat" w:hAnsi="Montserrat"/>
                <w:lang w:val="pt-BR"/>
              </w:rPr>
            </w:pPr>
            <w:hyperlink r:id="rId11" w:history="1">
              <w:r w:rsidR="0058005A" w:rsidRPr="00E33DC9">
                <w:rPr>
                  <w:rStyle w:val="Hyperlink"/>
                  <w:rFonts w:ascii="Montserrat" w:hAnsi="Montserrat"/>
                  <w:color w:val="0070C0"/>
                  <w:lang w:val="pt-BR"/>
                </w:rPr>
                <w:t>Anuário Estatístico JUCEMA 2020</w:t>
              </w:r>
            </w:hyperlink>
          </w:p>
          <w:p w:rsidR="0058005A" w:rsidRPr="005766D1" w:rsidRDefault="0058005A" w:rsidP="002B63D0">
            <w:pPr>
              <w:pStyle w:val="PargrafodaLista"/>
              <w:rPr>
                <w:rFonts w:ascii="Montserrat" w:hAnsi="Montserrat"/>
                <w:lang w:val="pt-BR"/>
              </w:rPr>
            </w:pPr>
          </w:p>
          <w:p w:rsidR="0058005A" w:rsidRPr="005766D1" w:rsidRDefault="00803259" w:rsidP="002B63D0">
            <w:pPr>
              <w:pStyle w:val="PargrafodaLista"/>
              <w:numPr>
                <w:ilvl w:val="0"/>
                <w:numId w:val="6"/>
              </w:numPr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>Boletim Elas</w:t>
            </w:r>
          </w:p>
          <w:p w:rsidR="0058005A" w:rsidRPr="00E33DC9" w:rsidRDefault="00F7574A" w:rsidP="002B63D0">
            <w:pPr>
              <w:pStyle w:val="PargrafodaLista"/>
              <w:rPr>
                <w:rFonts w:ascii="Montserrat" w:hAnsi="Montserrat"/>
                <w:color w:val="0070C0"/>
                <w:lang w:val="pt-BR"/>
              </w:rPr>
            </w:pPr>
            <w:hyperlink r:id="rId12" w:history="1">
              <w:r w:rsidR="0058005A" w:rsidRPr="00E33DC9">
                <w:rPr>
                  <w:rStyle w:val="Hyperlink"/>
                  <w:rFonts w:ascii="Montserrat" w:hAnsi="Montserrat"/>
                  <w:color w:val="0070C0"/>
                  <w:lang w:val="pt-BR"/>
                </w:rPr>
                <w:t>Acesso ao Boletim Elas (Empreendedorismo Feminino no Maranhão)</w:t>
              </w:r>
            </w:hyperlink>
          </w:p>
          <w:p w:rsidR="0058005A" w:rsidRPr="005766D1" w:rsidRDefault="0058005A" w:rsidP="002B63D0">
            <w:pPr>
              <w:pStyle w:val="PargrafodaLista"/>
              <w:rPr>
                <w:rFonts w:ascii="Montserrat" w:hAnsi="Montserrat"/>
                <w:lang w:val="pt-BR"/>
              </w:rPr>
            </w:pPr>
          </w:p>
          <w:p w:rsidR="00803259" w:rsidRPr="005766D1" w:rsidRDefault="00803259" w:rsidP="002B63D0">
            <w:pPr>
              <w:pStyle w:val="PargrafodaLista"/>
              <w:numPr>
                <w:ilvl w:val="0"/>
                <w:numId w:val="6"/>
              </w:numPr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>Relatório do CAGED</w:t>
            </w:r>
          </w:p>
          <w:p w:rsidR="0058005A" w:rsidRPr="00E33DC9" w:rsidRDefault="00F7574A" w:rsidP="002B63D0">
            <w:pPr>
              <w:pStyle w:val="PargrafodaLista"/>
              <w:rPr>
                <w:rFonts w:ascii="Montserrat" w:hAnsi="Montserrat"/>
                <w:color w:val="0070C0"/>
                <w:lang w:val="pt-BR"/>
              </w:rPr>
            </w:pPr>
            <w:hyperlink r:id="rId13" w:history="1">
              <w:r w:rsidR="0058005A" w:rsidRPr="00E33DC9">
                <w:rPr>
                  <w:rStyle w:val="Hyperlink"/>
                  <w:rFonts w:ascii="Montserrat" w:hAnsi="Montserrat"/>
                  <w:color w:val="0070C0"/>
                  <w:lang w:val="pt-BR"/>
                </w:rPr>
                <w:t>Geração de Empregos Formais pelas Micro e Pequenas Empresas no Maranhão</w:t>
              </w:r>
            </w:hyperlink>
          </w:p>
          <w:p w:rsidR="0058005A" w:rsidRPr="005766D1" w:rsidRDefault="0058005A" w:rsidP="002B63D0">
            <w:pPr>
              <w:pStyle w:val="PargrafodaLista"/>
              <w:rPr>
                <w:rFonts w:ascii="Montserrat" w:hAnsi="Montserrat"/>
                <w:lang w:val="pt-BR"/>
              </w:rPr>
            </w:pPr>
          </w:p>
          <w:p w:rsidR="00803259" w:rsidRPr="00AF5FC9" w:rsidRDefault="00803259" w:rsidP="002B63D0">
            <w:pPr>
              <w:rPr>
                <w:rFonts w:ascii="Montserrat" w:hAnsi="Montserrat"/>
                <w:b/>
                <w:bCs/>
                <w:color w:val="072B62" w:themeColor="background2" w:themeShade="40"/>
                <w:lang w:val="pt-BR"/>
              </w:rPr>
            </w:pPr>
            <w:r w:rsidRPr="00AF5FC9">
              <w:rPr>
                <w:rFonts w:ascii="Montserrat" w:hAnsi="Montserrat"/>
                <w:b/>
                <w:bCs/>
                <w:color w:val="072B62" w:themeColor="background2" w:themeShade="40"/>
                <w:lang w:val="pt-BR"/>
              </w:rPr>
              <w:t>Entrevistas</w:t>
            </w:r>
          </w:p>
          <w:p w:rsidR="00803259" w:rsidRPr="005766D1" w:rsidRDefault="00803259" w:rsidP="002B63D0">
            <w:pPr>
              <w:pStyle w:val="PargrafodaLista"/>
              <w:numPr>
                <w:ilvl w:val="0"/>
                <w:numId w:val="8"/>
              </w:numPr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>TV Cidade</w:t>
            </w:r>
          </w:p>
          <w:p w:rsidR="00803259" w:rsidRPr="00E33DC9" w:rsidRDefault="00F7574A" w:rsidP="002B63D0">
            <w:pPr>
              <w:pStyle w:val="PargrafodaLista"/>
              <w:rPr>
                <w:rFonts w:ascii="Montserrat" w:hAnsi="Montserrat"/>
                <w:color w:val="0070C0"/>
                <w:lang w:val="pt-BR"/>
              </w:rPr>
            </w:pPr>
            <w:hyperlink r:id="rId14" w:history="1">
              <w:r w:rsidR="0058005A" w:rsidRPr="00E33DC9">
                <w:rPr>
                  <w:rStyle w:val="Hyperlink"/>
                  <w:rFonts w:ascii="Montserrat" w:hAnsi="Montserrat"/>
                  <w:color w:val="0070C0"/>
                  <w:lang w:val="pt-BR"/>
                </w:rPr>
                <w:t>Notas da Entrevista</w:t>
              </w:r>
            </w:hyperlink>
          </w:p>
          <w:p w:rsidR="00E27279" w:rsidRPr="005766D1" w:rsidRDefault="00E27279" w:rsidP="002B63D0">
            <w:pPr>
              <w:pStyle w:val="PargrafodaLista"/>
              <w:rPr>
                <w:rFonts w:ascii="Montserrat" w:hAnsi="Montserrat"/>
                <w:lang w:val="pt-BR"/>
              </w:rPr>
            </w:pPr>
          </w:p>
          <w:p w:rsidR="00D20DA9" w:rsidRPr="00AF5FC9" w:rsidRDefault="00803259" w:rsidP="002B63D0">
            <w:pPr>
              <w:pStyle w:val="Texto"/>
              <w:rPr>
                <w:rFonts w:ascii="Montserrat" w:hAnsi="Montserrat"/>
                <w:b/>
                <w:bCs/>
                <w:color w:val="072B62" w:themeColor="background2" w:themeShade="40"/>
                <w:sz w:val="24"/>
                <w:lang w:val="pt-BR"/>
              </w:rPr>
            </w:pPr>
            <w:r w:rsidRPr="00AF5FC9">
              <w:rPr>
                <w:rFonts w:ascii="Montserrat" w:hAnsi="Montserrat"/>
                <w:b/>
                <w:bCs/>
                <w:color w:val="072B62" w:themeColor="background2" w:themeShade="40"/>
                <w:sz w:val="24"/>
                <w:lang w:val="pt-BR"/>
              </w:rPr>
              <w:t>Programação</w:t>
            </w:r>
            <w:r w:rsidR="0058005A" w:rsidRPr="00AF5FC9">
              <w:rPr>
                <w:rFonts w:ascii="Montserrat" w:hAnsi="Montserrat"/>
                <w:b/>
                <w:bCs/>
                <w:color w:val="072B62" w:themeColor="background2" w:themeShade="40"/>
                <w:sz w:val="24"/>
                <w:lang w:val="pt-BR"/>
              </w:rPr>
              <w:t xml:space="preserve"> e Estatística</w:t>
            </w:r>
          </w:p>
          <w:p w:rsidR="00E27279" w:rsidRPr="005766D1" w:rsidRDefault="00803259" w:rsidP="002B63D0">
            <w:pPr>
              <w:pStyle w:val="PargrafodaLista"/>
              <w:numPr>
                <w:ilvl w:val="0"/>
                <w:numId w:val="7"/>
              </w:numPr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>Geomarketing</w:t>
            </w:r>
          </w:p>
          <w:p w:rsidR="00803259" w:rsidRPr="005766D1" w:rsidRDefault="00F7574A" w:rsidP="002B63D0">
            <w:pPr>
              <w:pStyle w:val="PargrafodaLista"/>
              <w:rPr>
                <w:rFonts w:ascii="Montserrat" w:hAnsi="Montserrat"/>
                <w:lang w:val="pt-BR"/>
              </w:rPr>
            </w:pPr>
            <w:hyperlink r:id="rId15" w:history="1">
              <w:r w:rsidR="0058005A" w:rsidRPr="00E33DC9">
                <w:rPr>
                  <w:rStyle w:val="Hyperlink"/>
                  <w:rFonts w:ascii="Montserrat" w:hAnsi="Montserrat"/>
                  <w:color w:val="0070C0"/>
                  <w:lang w:val="pt-BR"/>
                </w:rPr>
                <w:t>Repositório no Github</w:t>
              </w:r>
            </w:hyperlink>
          </w:p>
          <w:p w:rsidR="00E27279" w:rsidRPr="005766D1" w:rsidRDefault="00E27279" w:rsidP="002B63D0">
            <w:pPr>
              <w:pStyle w:val="PargrafodaLista"/>
              <w:rPr>
                <w:rFonts w:ascii="Montserrat" w:hAnsi="Montserrat"/>
                <w:lang w:val="pt-BR"/>
              </w:rPr>
            </w:pPr>
          </w:p>
          <w:p w:rsidR="00E27279" w:rsidRPr="005766D1" w:rsidRDefault="00803259" w:rsidP="002B63D0">
            <w:pPr>
              <w:pStyle w:val="PargrafodaLista"/>
              <w:numPr>
                <w:ilvl w:val="0"/>
                <w:numId w:val="7"/>
              </w:numPr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>Análise Econométrica</w:t>
            </w:r>
          </w:p>
          <w:p w:rsidR="00803259" w:rsidRPr="005766D1" w:rsidRDefault="00F7574A" w:rsidP="002B63D0">
            <w:pPr>
              <w:pStyle w:val="PargrafodaLista"/>
              <w:rPr>
                <w:rFonts w:ascii="Montserrat" w:hAnsi="Montserrat"/>
                <w:lang w:val="pt-BR"/>
              </w:rPr>
            </w:pPr>
            <w:hyperlink r:id="rId16" w:history="1">
              <w:r w:rsidR="0058005A" w:rsidRPr="00E33DC9">
                <w:rPr>
                  <w:rStyle w:val="Hyperlink"/>
                  <w:rFonts w:ascii="Montserrat" w:hAnsi="Montserrat"/>
                  <w:color w:val="0070C0"/>
                  <w:lang w:val="pt-BR"/>
                </w:rPr>
                <w:t>Impacto da Redução de demanda sobre o ICMS do Maranhão</w:t>
              </w:r>
            </w:hyperlink>
          </w:p>
          <w:p w:rsidR="00E27279" w:rsidRPr="005766D1" w:rsidRDefault="00E27279" w:rsidP="002B63D0">
            <w:pPr>
              <w:pStyle w:val="PargrafodaLista"/>
              <w:rPr>
                <w:rFonts w:ascii="Montserrat" w:hAnsi="Montserrat"/>
                <w:lang w:val="pt-BR"/>
              </w:rPr>
            </w:pPr>
          </w:p>
          <w:p w:rsidR="00E27279" w:rsidRPr="005766D1" w:rsidRDefault="0058005A" w:rsidP="002B63D0">
            <w:pPr>
              <w:pStyle w:val="PargrafodaLista"/>
              <w:numPr>
                <w:ilvl w:val="0"/>
                <w:numId w:val="7"/>
              </w:numPr>
              <w:rPr>
                <w:rFonts w:ascii="Montserrat" w:hAnsi="Montserrat"/>
                <w:lang w:val="pt-BR"/>
              </w:rPr>
            </w:pPr>
            <w:r w:rsidRPr="005766D1">
              <w:rPr>
                <w:rFonts w:ascii="Montserrat" w:hAnsi="Montserrat"/>
                <w:lang w:val="pt-BR"/>
              </w:rPr>
              <w:t>Dados Abertos</w:t>
            </w:r>
          </w:p>
          <w:p w:rsidR="0058005A" w:rsidRPr="00E33DC9" w:rsidRDefault="00F7574A" w:rsidP="002B63D0">
            <w:pPr>
              <w:pStyle w:val="PargrafodaLista"/>
              <w:rPr>
                <w:rFonts w:ascii="Montserrat" w:hAnsi="Montserrat"/>
                <w:color w:val="0070C0"/>
                <w:lang w:val="pt-BR"/>
              </w:rPr>
            </w:pPr>
            <w:hyperlink r:id="rId17" w:history="1">
              <w:r w:rsidR="0058005A" w:rsidRPr="00E33DC9">
                <w:rPr>
                  <w:rStyle w:val="Hyperlink"/>
                  <w:rFonts w:ascii="Montserrat" w:hAnsi="Montserrat"/>
                  <w:color w:val="0070C0"/>
                  <w:lang w:val="pt-BR"/>
                </w:rPr>
                <w:t>Microdados (Base de Empresas da JUCEMA)</w:t>
              </w:r>
            </w:hyperlink>
          </w:p>
          <w:p w:rsidR="00D20DA9" w:rsidRPr="005766D1" w:rsidRDefault="00D20DA9" w:rsidP="002B63D0">
            <w:pPr>
              <w:pStyle w:val="Texto"/>
              <w:rPr>
                <w:rFonts w:ascii="Montserrat" w:hAnsi="Montserrat"/>
                <w:lang w:val="pt-BR" w:bidi="pt-BR"/>
              </w:rPr>
            </w:pPr>
          </w:p>
          <w:p w:rsidR="00E27279" w:rsidRPr="005766D1" w:rsidRDefault="0058005A" w:rsidP="002B63D0">
            <w:pPr>
              <w:pStyle w:val="PargrafodaLista"/>
              <w:numPr>
                <w:ilvl w:val="0"/>
                <w:numId w:val="7"/>
              </w:numPr>
              <w:rPr>
                <w:rFonts w:ascii="Montserrat" w:hAnsi="Montserrat"/>
                <w:lang w:val="pt-BR" w:bidi="pt-BR"/>
              </w:rPr>
            </w:pPr>
            <w:r w:rsidRPr="005766D1">
              <w:rPr>
                <w:rFonts w:ascii="Montserrat" w:hAnsi="Montserrat"/>
                <w:lang w:val="pt-BR" w:bidi="pt-BR"/>
              </w:rPr>
              <w:t>Dashboards</w:t>
            </w:r>
          </w:p>
          <w:p w:rsidR="00E27279" w:rsidRPr="005766D1" w:rsidRDefault="00F7574A" w:rsidP="002B63D0">
            <w:pPr>
              <w:pStyle w:val="PargrafodaLista"/>
              <w:rPr>
                <w:rFonts w:ascii="Montserrat" w:hAnsi="Montserrat"/>
                <w:lang w:val="pt-BR" w:bidi="pt-BR"/>
              </w:rPr>
            </w:pPr>
            <w:hyperlink r:id="rId18" w:history="1">
              <w:r w:rsidR="00E27279" w:rsidRPr="000A1F9F">
                <w:rPr>
                  <w:rStyle w:val="Hyperlink"/>
                  <w:rFonts w:ascii="Montserrat" w:hAnsi="Montserrat"/>
                  <w:color w:val="0070C0"/>
                  <w:lang w:val="pt-BR" w:bidi="pt-BR"/>
                </w:rPr>
                <w:t>Corredores de Negócios em São Luís</w:t>
              </w:r>
            </w:hyperlink>
            <w:r w:rsidR="00E27279" w:rsidRPr="005766D1">
              <w:rPr>
                <w:rFonts w:ascii="Montserrat" w:hAnsi="Montserrat"/>
                <w:lang w:val="pt-BR" w:bidi="pt-BR"/>
              </w:rPr>
              <w:t xml:space="preserve"> (em produção)</w:t>
            </w:r>
          </w:p>
          <w:p w:rsidR="0058005A" w:rsidRDefault="00F7574A" w:rsidP="000A1F9F">
            <w:pPr>
              <w:pStyle w:val="PargrafodaLista"/>
              <w:rPr>
                <w:rFonts w:ascii="Montserrat" w:hAnsi="Montserrat"/>
                <w:lang w:val="pt-BR" w:bidi="pt-BR"/>
              </w:rPr>
            </w:pPr>
            <w:hyperlink r:id="rId19" w:history="1">
              <w:r w:rsidR="00E27279" w:rsidRPr="000A1F9F">
                <w:rPr>
                  <w:rStyle w:val="Hyperlink"/>
                  <w:rFonts w:ascii="Montserrat" w:hAnsi="Montserrat"/>
                  <w:color w:val="0070C0"/>
                  <w:lang w:val="pt-BR" w:bidi="pt-BR"/>
                </w:rPr>
                <w:t>Estatísticas JUCEMA</w:t>
              </w:r>
            </w:hyperlink>
            <w:r w:rsidR="00E27279" w:rsidRPr="005766D1">
              <w:rPr>
                <w:rFonts w:ascii="Montserrat" w:hAnsi="Montserrat"/>
                <w:lang w:val="pt-BR" w:bidi="pt-BR"/>
              </w:rPr>
              <w:t xml:space="preserve">(descontinuada) </w:t>
            </w:r>
          </w:p>
          <w:p w:rsidR="00AF5FC9" w:rsidRPr="005766D1" w:rsidRDefault="00AF5FC9" w:rsidP="002B63D0">
            <w:pPr>
              <w:pStyle w:val="Texto"/>
              <w:rPr>
                <w:rFonts w:ascii="Montserrat" w:hAnsi="Montserrat"/>
                <w:sz w:val="21"/>
                <w:lang w:val="pt-BR"/>
              </w:rPr>
            </w:pPr>
          </w:p>
          <w:p w:rsidR="00AF5FC9" w:rsidRPr="000A1F9F" w:rsidRDefault="00AF5FC9" w:rsidP="000A1F9F">
            <w:pPr>
              <w:pStyle w:val="PargrafodaLista"/>
              <w:numPr>
                <w:ilvl w:val="0"/>
                <w:numId w:val="7"/>
              </w:numPr>
              <w:rPr>
                <w:rFonts w:ascii="Montserrat" w:hAnsi="Montserrat"/>
                <w:lang w:val="pt-BR"/>
              </w:rPr>
            </w:pPr>
            <w:r w:rsidRPr="00AF5FC9">
              <w:rPr>
                <w:rFonts w:ascii="Montserrat" w:hAnsi="Montserrat"/>
                <w:lang w:val="pt-BR"/>
              </w:rPr>
              <w:t>Links profissionais</w:t>
            </w:r>
          </w:p>
          <w:p w:rsidR="00AF5FC9" w:rsidRPr="000A1F9F" w:rsidRDefault="00F7574A" w:rsidP="002B63D0">
            <w:pPr>
              <w:pStyle w:val="PargrafodaLista"/>
              <w:rPr>
                <w:rFonts w:ascii="Montserrat" w:hAnsi="Montserrat"/>
                <w:color w:val="0070C0"/>
                <w:lang w:val="pt-BR"/>
              </w:rPr>
            </w:pPr>
            <w:hyperlink r:id="rId20" w:history="1">
              <w:r w:rsidR="00AF5FC9" w:rsidRPr="000A1F9F">
                <w:rPr>
                  <w:rStyle w:val="Hyperlink"/>
                  <w:rFonts w:ascii="Montserrat" w:hAnsi="Montserrat"/>
                  <w:color w:val="0070C0"/>
                  <w:lang w:val="pt-BR"/>
                </w:rPr>
                <w:t>Perfil no LinkedIn</w:t>
              </w:r>
            </w:hyperlink>
          </w:p>
          <w:p w:rsidR="00CD50FD" w:rsidRPr="005766D1" w:rsidRDefault="00F7574A" w:rsidP="002B63D0">
            <w:pPr>
              <w:pStyle w:val="PargrafodaLista"/>
              <w:rPr>
                <w:rFonts w:ascii="Montserrat" w:hAnsi="Montserrat"/>
                <w:lang w:val="pt-BR"/>
              </w:rPr>
            </w:pPr>
            <w:hyperlink r:id="rId21" w:history="1">
              <w:r w:rsidR="00AF5FC9" w:rsidRPr="000A1F9F">
                <w:rPr>
                  <w:rStyle w:val="Hyperlink"/>
                  <w:rFonts w:ascii="Montserrat" w:hAnsi="Montserrat"/>
                  <w:color w:val="0070C0"/>
                  <w:lang w:val="pt-BR"/>
                </w:rPr>
                <w:t>Perfil no Github</w:t>
              </w:r>
            </w:hyperlink>
          </w:p>
        </w:tc>
      </w:tr>
    </w:tbl>
    <w:p w:rsidR="00C55D85" w:rsidRPr="005766D1" w:rsidRDefault="00C55D85">
      <w:pPr>
        <w:rPr>
          <w:rFonts w:ascii="Montserrat" w:hAnsi="Montserrat"/>
          <w:lang w:val="pt-BR"/>
        </w:rPr>
      </w:pPr>
    </w:p>
    <w:sectPr w:rsidR="00C55D85" w:rsidRPr="005766D1" w:rsidSect="003E3062">
      <w:headerReference w:type="default" r:id="rId22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723" w:rsidRDefault="00354723" w:rsidP="00F316AD">
      <w:r>
        <w:separator/>
      </w:r>
    </w:p>
  </w:endnote>
  <w:endnote w:type="continuationSeparator" w:id="1">
    <w:p w:rsidR="00354723" w:rsidRDefault="00354723" w:rsidP="00F31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723" w:rsidRDefault="00354723" w:rsidP="00F316AD">
      <w:r>
        <w:separator/>
      </w:r>
    </w:p>
  </w:footnote>
  <w:footnote w:type="continuationSeparator" w:id="1">
    <w:p w:rsidR="00354723" w:rsidRDefault="00354723" w:rsidP="00F316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6AD" w:rsidRPr="001700F2" w:rsidRDefault="00F7574A">
    <w:pPr>
      <w:pStyle w:val="Cabealho"/>
    </w:pPr>
    <w:r w:rsidRPr="00F7574A">
      <w:rPr>
        <w:rFonts w:ascii="Times New Roman" w:eastAsia="Times New Roman" w:hAnsi="Times New Roman" w:cs="Times New Roman"/>
        <w:noProof/>
        <w:lang w:val="pt-BR" w:eastAsia="zh-TW"/>
      </w:rPr>
      <w:pict>
        <v:rect id="Retângulo 7" o:spid="_x0000_s4097" alt="&quot;&quot;" style="position:absolute;margin-left:-1in;margin-top:-40pt;width:611.9pt;height:104.8pt;z-index:-2516587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" fillcolor="#4a66ac [3204]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4C91"/>
    <w:multiLevelType w:val="hybridMultilevel"/>
    <w:tmpl w:val="415A9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220A4"/>
    <w:multiLevelType w:val="hybridMultilevel"/>
    <w:tmpl w:val="E348D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620E7"/>
    <w:multiLevelType w:val="hybridMultilevel"/>
    <w:tmpl w:val="D7C8C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065D5"/>
    <w:multiLevelType w:val="hybridMultilevel"/>
    <w:tmpl w:val="CAC2E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7088C"/>
    <w:multiLevelType w:val="hybridMultilevel"/>
    <w:tmpl w:val="13AE6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E6F42"/>
    <w:multiLevelType w:val="hybridMultilevel"/>
    <w:tmpl w:val="1A6AC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F7BC5"/>
    <w:multiLevelType w:val="hybridMultilevel"/>
    <w:tmpl w:val="2C4E2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55087"/>
    <w:multiLevelType w:val="hybridMultilevel"/>
    <w:tmpl w:val="0EDC7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removePersonalInformation/>
  <w:removeDateAndTime/>
  <w:attachedTemplate r:id="rId1"/>
  <w:stylePaneFormatFilter w:val="5004"/>
  <w:stylePaneSortMethod w:val="000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749D5"/>
    <w:rsid w:val="000A1F9F"/>
    <w:rsid w:val="000D29B8"/>
    <w:rsid w:val="0010760D"/>
    <w:rsid w:val="0013185C"/>
    <w:rsid w:val="001700F2"/>
    <w:rsid w:val="001871FF"/>
    <w:rsid w:val="00191939"/>
    <w:rsid w:val="001F4150"/>
    <w:rsid w:val="0027623B"/>
    <w:rsid w:val="0029715D"/>
    <w:rsid w:val="002B63D0"/>
    <w:rsid w:val="003047E5"/>
    <w:rsid w:val="00354723"/>
    <w:rsid w:val="003E3062"/>
    <w:rsid w:val="0040233B"/>
    <w:rsid w:val="004D0355"/>
    <w:rsid w:val="004E6224"/>
    <w:rsid w:val="005766D1"/>
    <w:rsid w:val="0058005A"/>
    <w:rsid w:val="005D2581"/>
    <w:rsid w:val="00617740"/>
    <w:rsid w:val="006C60E6"/>
    <w:rsid w:val="006E1C2C"/>
    <w:rsid w:val="00803259"/>
    <w:rsid w:val="0089710E"/>
    <w:rsid w:val="00A74E15"/>
    <w:rsid w:val="00AF5FC9"/>
    <w:rsid w:val="00B26302"/>
    <w:rsid w:val="00C06B70"/>
    <w:rsid w:val="00C55D85"/>
    <w:rsid w:val="00CA1B2E"/>
    <w:rsid w:val="00CD50FD"/>
    <w:rsid w:val="00D00FF2"/>
    <w:rsid w:val="00D208D9"/>
    <w:rsid w:val="00D20DA9"/>
    <w:rsid w:val="00D26A79"/>
    <w:rsid w:val="00DD5C35"/>
    <w:rsid w:val="00E27279"/>
    <w:rsid w:val="00E33DC9"/>
    <w:rsid w:val="00E9398F"/>
    <w:rsid w:val="00EA03EF"/>
    <w:rsid w:val="00EA79BB"/>
    <w:rsid w:val="00F316AD"/>
    <w:rsid w:val="00F749D5"/>
    <w:rsid w:val="00F75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har"/>
    <w:uiPriority w:val="9"/>
    <w:qFormat/>
    <w:rsid w:val="0040233B"/>
    <w:pPr>
      <w:outlineLvl w:val="1"/>
    </w:pPr>
    <w:rPr>
      <w:rFonts w:cs="Times New Roman (Body CS)"/>
      <w:color w:val="4A66AC" w:themeColor="accent1"/>
      <w:spacing w:val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20DA9"/>
    <w:rPr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20DA9"/>
    <w:rPr>
      <w:color w:val="000000" w:themeColor="text1"/>
    </w:rPr>
  </w:style>
  <w:style w:type="table" w:styleId="Tabelacomgrade">
    <w:name w:val="Table Grid"/>
    <w:basedOn w:val="Tabela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A66AC" w:themeColor="accent1"/>
      <w:spacing w:val="80"/>
      <w:sz w:val="52"/>
    </w:rPr>
  </w:style>
  <w:style w:type="character" w:customStyle="1" w:styleId="TtuloChar">
    <w:name w:val="Título Char"/>
    <w:basedOn w:val="Fontepargpadro"/>
    <w:link w:val="Ttulo"/>
    <w:rsid w:val="00D20DA9"/>
    <w:rPr>
      <w:rFonts w:cs="Times New Roman (Body CS)"/>
      <w:color w:val="4A66AC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har"/>
    <w:uiPriority w:val="1"/>
    <w:qFormat/>
    <w:rsid w:val="0029715D"/>
    <w:pPr>
      <w:spacing w:before="120" w:after="120"/>
      <w:jc w:val="center"/>
    </w:pPr>
    <w:rPr>
      <w:rFonts w:cs="Times New Roman (Body CS)"/>
      <w:color w:val="4A66AC" w:themeColor="accent1"/>
      <w:spacing w:val="80"/>
    </w:rPr>
  </w:style>
  <w:style w:type="character" w:customStyle="1" w:styleId="SubttuloChar">
    <w:name w:val="Subtítulo Char"/>
    <w:basedOn w:val="Fontepargpadro"/>
    <w:link w:val="Subttulo"/>
    <w:uiPriority w:val="1"/>
    <w:rsid w:val="0029715D"/>
    <w:rPr>
      <w:rFonts w:cs="Times New Roman (Body CS)"/>
      <w:color w:val="4A66AC" w:themeColor="accent1"/>
      <w:spacing w:val="80"/>
    </w:rPr>
  </w:style>
  <w:style w:type="character" w:customStyle="1" w:styleId="Ttulo1Char">
    <w:name w:val="Título 1 Char"/>
    <w:basedOn w:val="Fontepargpadro"/>
    <w:link w:val="Ttulo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1F4150"/>
    <w:rPr>
      <w:rFonts w:cs="Times New Roman (Body CS)"/>
      <w:color w:val="4A66AC" w:themeColor="accent1"/>
      <w:spacing w:val="80"/>
    </w:rPr>
  </w:style>
  <w:style w:type="paragraph" w:customStyle="1" w:styleId="TextoPequeno">
    <w:name w:val="TextoPequen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oEspaoReservado">
    <w:name w:val="Placeholder Text"/>
    <w:basedOn w:val="Fontepargpadro"/>
    <w:uiPriority w:val="99"/>
    <w:semiHidden/>
    <w:rsid w:val="00D20DA9"/>
    <w:rPr>
      <w:color w:val="808080"/>
    </w:rPr>
  </w:style>
  <w:style w:type="character" w:customStyle="1" w:styleId="Destacar">
    <w:name w:val="Destacar"/>
    <w:basedOn w:val="Fontepargpadro"/>
    <w:uiPriority w:val="1"/>
    <w:qFormat/>
    <w:rsid w:val="00D26A79"/>
    <w:rPr>
      <w:color w:val="629DD1" w:themeColor="accent2"/>
    </w:rPr>
  </w:style>
  <w:style w:type="paragraph" w:styleId="PargrafodaLista">
    <w:name w:val="List Paragraph"/>
    <w:basedOn w:val="Normal"/>
    <w:uiPriority w:val="34"/>
    <w:semiHidden/>
    <w:qFormat/>
    <w:rsid w:val="00F749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259"/>
    <w:rPr>
      <w:color w:val="9454C3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03259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B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2E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pi.jucema.ma.gov.br/files/1628102312_Gerac%CC%A7a%CC%83o%20de%20Empregos%20pelas%20MPES%20no%20Maranha%CC%83o%202-compactado.pdf" TargetMode="External"/><Relationship Id="rId18" Type="http://schemas.openxmlformats.org/officeDocument/2006/relationships/hyperlink" Target="https://jucema.shinyapps.io/sao-luis-corredor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iagolofi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api.jucema.ma.gov.br/files/1614964188_boletim-elas.pdf" TargetMode="External"/><Relationship Id="rId17" Type="http://schemas.openxmlformats.org/officeDocument/2006/relationships/hyperlink" Target="http://portal.jucema.ma.gov.br/pagina/855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iagolofi-ideas.netlify.app/2020/08/impacto-de-um-choque-de-demanda-na-arrecada%C3%A7%C3%A3o-de-icms-do-maranh%C3%A3o-efeito-de-longo-prazo-a-partir-de-um-modelo-svar/" TargetMode="External"/><Relationship Id="rId20" Type="http://schemas.openxmlformats.org/officeDocument/2006/relationships/hyperlink" Target="https://www.linkedin.com/in/jersiton-tiago-pereira-matos-a5865116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pi.jucema.ma.gov.br/files/1611868541_anuario-estatistico-jucema.pdf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github.com/tiagolofi/perfil_pof_data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jucema.shinyapps.io/estatisticas-jucem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iagolofi-ideas.netlify.app/2020/12/notas-da-entrevista-concedida-%C3%A0-tv-cidade-record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o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17D274D1314101BBAF192B44E6C4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E44F52-E254-4964-8057-EC9D9D44891C}"/>
      </w:docPartPr>
      <w:docPartBody>
        <w:p w:rsidR="00C428B3" w:rsidRDefault="00712D5C">
          <w:pPr>
            <w:pStyle w:val="0317D274D1314101BBAF192B44E6C409"/>
          </w:pPr>
          <w:r w:rsidRPr="003047E5">
            <w:rPr>
              <w:lang w:bidi="pt-BR"/>
            </w:rPr>
            <w:t>FORMAÇÃO</w:t>
          </w:r>
        </w:p>
      </w:docPartBody>
    </w:docPart>
    <w:docPart>
      <w:docPartPr>
        <w:name w:val="4B6962577904439BBD6C5A2AC9111A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14C138-D594-4D63-B380-D00FF48FD996}"/>
      </w:docPartPr>
      <w:docPartBody>
        <w:p w:rsidR="00C428B3" w:rsidRDefault="00712D5C">
          <w:pPr>
            <w:pStyle w:val="4B6962577904439BBD6C5A2AC9111A9B"/>
          </w:pPr>
          <w:r w:rsidRPr="003047E5">
            <w:rPr>
              <w:rStyle w:val="Destacar"/>
              <w:lang w:bidi="pt-BR"/>
            </w:rPr>
            <w:t>—</w:t>
          </w:r>
        </w:p>
      </w:docPartBody>
    </w:docPart>
    <w:docPart>
      <w:docPartPr>
        <w:name w:val="AA242F6AA33B44D7AB3EA2CDC07408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F7BAD4-C2A1-427B-97F2-670B089E8B7F}"/>
      </w:docPartPr>
      <w:docPartBody>
        <w:p w:rsidR="00C428B3" w:rsidRDefault="00712D5C">
          <w:pPr>
            <w:pStyle w:val="AA242F6AA33B44D7AB3EA2CDC0740872"/>
          </w:pPr>
          <w:r w:rsidRPr="003047E5">
            <w:rPr>
              <w:lang w:bidi="pt-BR"/>
            </w:rPr>
            <w:t>EXPERIÊNCIA</w:t>
          </w:r>
        </w:p>
      </w:docPartBody>
    </w:docPart>
    <w:docPart>
      <w:docPartPr>
        <w:name w:val="C249DB66F49546DC8374A156945EAE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99116-8EBC-4D42-B747-6E4C8CFA6CE5}"/>
      </w:docPartPr>
      <w:docPartBody>
        <w:p w:rsidR="00C428B3" w:rsidRDefault="00712D5C">
          <w:pPr>
            <w:pStyle w:val="C249DB66F49546DC8374A156945EAE38"/>
          </w:pPr>
          <w:r w:rsidRPr="003047E5">
            <w:rPr>
              <w:rStyle w:val="Destacar"/>
              <w:lang w:bidi="pt-BR"/>
            </w:rPr>
            <w:t>—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12D5C"/>
    <w:rsid w:val="00712D5C"/>
    <w:rsid w:val="00C42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B7A58A84F0C4F69AA20C6FCD8559AB3">
    <w:name w:val="9B7A58A84F0C4F69AA20C6FCD8559AB3"/>
    <w:rsid w:val="00C428B3"/>
  </w:style>
  <w:style w:type="paragraph" w:customStyle="1" w:styleId="93F864C8CC7547EE8B77BE9CFB55B318">
    <w:name w:val="93F864C8CC7547EE8B77BE9CFB55B318"/>
    <w:rsid w:val="00C428B3"/>
  </w:style>
  <w:style w:type="paragraph" w:customStyle="1" w:styleId="7A97B5B6B3DF4E059491315D0A5A6161">
    <w:name w:val="7A97B5B6B3DF4E059491315D0A5A6161"/>
    <w:rsid w:val="00C428B3"/>
  </w:style>
  <w:style w:type="paragraph" w:customStyle="1" w:styleId="3D1336B32EBF4D68A308A49DB20D4DD1">
    <w:name w:val="3D1336B32EBF4D68A308A49DB20D4DD1"/>
    <w:rsid w:val="00C428B3"/>
  </w:style>
  <w:style w:type="paragraph" w:customStyle="1" w:styleId="CD5B496AEA43411A95029FDAC9800655">
    <w:name w:val="CD5B496AEA43411A95029FDAC9800655"/>
    <w:rsid w:val="00C428B3"/>
  </w:style>
  <w:style w:type="paragraph" w:customStyle="1" w:styleId="A7DEA46A38B94337AF99E3384D4D31EE">
    <w:name w:val="A7DEA46A38B94337AF99E3384D4D31EE"/>
    <w:rsid w:val="00C428B3"/>
  </w:style>
  <w:style w:type="paragraph" w:customStyle="1" w:styleId="C2F2B6BC20FA4126AD1C8201219CE118">
    <w:name w:val="C2F2B6BC20FA4126AD1C8201219CE118"/>
    <w:rsid w:val="00C428B3"/>
  </w:style>
  <w:style w:type="paragraph" w:customStyle="1" w:styleId="B38CDACF812A4D1CACE133FC19A4B768">
    <w:name w:val="B38CDACF812A4D1CACE133FC19A4B768"/>
    <w:rsid w:val="00C428B3"/>
  </w:style>
  <w:style w:type="paragraph" w:customStyle="1" w:styleId="0317D274D1314101BBAF192B44E6C409">
    <w:name w:val="0317D274D1314101BBAF192B44E6C409"/>
    <w:rsid w:val="00C428B3"/>
  </w:style>
  <w:style w:type="character" w:customStyle="1" w:styleId="Destacar">
    <w:name w:val="Destacar"/>
    <w:basedOn w:val="Fontepargpadro"/>
    <w:uiPriority w:val="1"/>
    <w:qFormat/>
    <w:rsid w:val="00C428B3"/>
    <w:rPr>
      <w:color w:val="C0504D" w:themeColor="accent2"/>
    </w:rPr>
  </w:style>
  <w:style w:type="paragraph" w:customStyle="1" w:styleId="4B6962577904439BBD6C5A2AC9111A9B">
    <w:name w:val="4B6962577904439BBD6C5A2AC9111A9B"/>
    <w:rsid w:val="00C428B3"/>
  </w:style>
  <w:style w:type="paragraph" w:customStyle="1" w:styleId="AA242F6AA33B44D7AB3EA2CDC0740872">
    <w:name w:val="AA242F6AA33B44D7AB3EA2CDC0740872"/>
    <w:rsid w:val="00C428B3"/>
  </w:style>
  <w:style w:type="paragraph" w:customStyle="1" w:styleId="Texto">
    <w:name w:val="Texto"/>
    <w:basedOn w:val="Normal"/>
    <w:next w:val="Normal"/>
    <w:uiPriority w:val="3"/>
    <w:qFormat/>
    <w:rsid w:val="00C428B3"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pt-PT" w:eastAsia="en-US"/>
    </w:rPr>
  </w:style>
  <w:style w:type="paragraph" w:customStyle="1" w:styleId="ABCEA4E450C64DCFB29C1F99CE9CDB04">
    <w:name w:val="ABCEA4E450C64DCFB29C1F99CE9CDB04"/>
    <w:rsid w:val="00C428B3"/>
  </w:style>
  <w:style w:type="paragraph" w:customStyle="1" w:styleId="6B9AFAADB8C3463192BE1E9196A2CA6E">
    <w:name w:val="6B9AFAADB8C3463192BE1E9196A2CA6E"/>
    <w:rsid w:val="00C428B3"/>
  </w:style>
  <w:style w:type="paragraph" w:customStyle="1" w:styleId="2976CC876A134A61AF18FC7E3E1F8EB1">
    <w:name w:val="2976CC876A134A61AF18FC7E3E1F8EB1"/>
    <w:rsid w:val="00C428B3"/>
  </w:style>
  <w:style w:type="paragraph" w:customStyle="1" w:styleId="B64BBDA96B924C5D81006DC3196E3485">
    <w:name w:val="B64BBDA96B924C5D81006DC3196E3485"/>
    <w:rsid w:val="00C428B3"/>
  </w:style>
  <w:style w:type="paragraph" w:customStyle="1" w:styleId="3D84F3E7ACA14973BF60D88B6A844C3E">
    <w:name w:val="3D84F3E7ACA14973BF60D88B6A844C3E"/>
    <w:rsid w:val="00C428B3"/>
  </w:style>
  <w:style w:type="paragraph" w:customStyle="1" w:styleId="EFD5A0F5F1144456A87F911B7CD04258">
    <w:name w:val="EFD5A0F5F1144456A87F911B7CD04258"/>
    <w:rsid w:val="00C428B3"/>
  </w:style>
  <w:style w:type="paragraph" w:customStyle="1" w:styleId="9E6644844BB941A8ADB1783D74CF5161">
    <w:name w:val="9E6644844BB941A8ADB1783D74CF5161"/>
    <w:rsid w:val="00C428B3"/>
  </w:style>
  <w:style w:type="paragraph" w:customStyle="1" w:styleId="ABB547DD370F4E0D90BCE017FDDD690C">
    <w:name w:val="ABB547DD370F4E0D90BCE017FDDD690C"/>
    <w:rsid w:val="00C428B3"/>
  </w:style>
  <w:style w:type="paragraph" w:customStyle="1" w:styleId="BAF31867D34246539C5DC4F69655F453">
    <w:name w:val="BAF31867D34246539C5DC4F69655F453"/>
    <w:rsid w:val="00C428B3"/>
  </w:style>
  <w:style w:type="paragraph" w:customStyle="1" w:styleId="80A41652E6134151A7AB46C7D5C1CDDA">
    <w:name w:val="80A41652E6134151A7AB46C7D5C1CDDA"/>
    <w:rsid w:val="00C428B3"/>
  </w:style>
  <w:style w:type="paragraph" w:customStyle="1" w:styleId="7300A6425FD041B79C75123E244946AC">
    <w:name w:val="7300A6425FD041B79C75123E244946AC"/>
    <w:rsid w:val="00C428B3"/>
  </w:style>
  <w:style w:type="paragraph" w:customStyle="1" w:styleId="7B3715FBBCA64F888D78E776F4E374EF">
    <w:name w:val="7B3715FBBCA64F888D78E776F4E374EF"/>
    <w:rsid w:val="00C428B3"/>
  </w:style>
  <w:style w:type="paragraph" w:customStyle="1" w:styleId="FE57B10EE14A447DA13CD13600CCD927">
    <w:name w:val="FE57B10EE14A447DA13CD13600CCD927"/>
    <w:rsid w:val="00C428B3"/>
  </w:style>
  <w:style w:type="paragraph" w:customStyle="1" w:styleId="E769988A9FA148F2B131D9D1CE20C7CD">
    <w:name w:val="E769988A9FA148F2B131D9D1CE20C7CD"/>
    <w:rsid w:val="00C428B3"/>
  </w:style>
  <w:style w:type="paragraph" w:customStyle="1" w:styleId="B33980D2686F4E19BA5BBA7F584E74A5">
    <w:name w:val="B33980D2686F4E19BA5BBA7F584E74A5"/>
    <w:rsid w:val="00C428B3"/>
  </w:style>
  <w:style w:type="paragraph" w:customStyle="1" w:styleId="C249DB66F49546DC8374A156945EAE38">
    <w:name w:val="C249DB66F49546DC8374A156945EAE38"/>
    <w:rsid w:val="00C428B3"/>
  </w:style>
  <w:style w:type="paragraph" w:customStyle="1" w:styleId="E204C943D34D4CAFBBD8CA8A233DB135">
    <w:name w:val="E204C943D34D4CAFBBD8CA8A233DB135"/>
    <w:rsid w:val="00C428B3"/>
  </w:style>
  <w:style w:type="paragraph" w:customStyle="1" w:styleId="5359A4F974234822B28A23EB79A9271A">
    <w:name w:val="5359A4F974234822B28A23EB79A9271A"/>
    <w:rsid w:val="00C428B3"/>
  </w:style>
  <w:style w:type="paragraph" w:customStyle="1" w:styleId="B59CEAD6C2C648DEB3A105E4CFAE4488">
    <w:name w:val="B59CEAD6C2C648DEB3A105E4CFAE4488"/>
    <w:rsid w:val="00C428B3"/>
  </w:style>
  <w:style w:type="paragraph" w:customStyle="1" w:styleId="6C8C791E1BF1424F885B44DB3F76EE48">
    <w:name w:val="6C8C791E1BF1424F885B44DB3F76EE48"/>
    <w:rsid w:val="00C428B3"/>
  </w:style>
  <w:style w:type="paragraph" w:customStyle="1" w:styleId="DED0124089824D009AA3F180DA06ECFC">
    <w:name w:val="DED0124089824D009AA3F180DA06ECFC"/>
    <w:rsid w:val="00C428B3"/>
  </w:style>
  <w:style w:type="paragraph" w:customStyle="1" w:styleId="45AF123AE0F54071B85D6DB479D021EB">
    <w:name w:val="45AF123AE0F54071B85D6DB479D021EB"/>
    <w:rsid w:val="00C428B3"/>
  </w:style>
  <w:style w:type="paragraph" w:customStyle="1" w:styleId="51E62DE070094E8390276CD2F0DC3A4F">
    <w:name w:val="51E62DE070094E8390276CD2F0DC3A4F"/>
    <w:rsid w:val="00C428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495A31-FEA8-4157-B8B4-EEEE0D2D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minimalista</Template>
  <TotalTime>0</TotalTime>
  <Pages>2</Pages>
  <Words>549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2021-08-19T13:55:00Z</dcterms:created>
  <dcterms:modified xsi:type="dcterms:W3CDTF">2021-08-24T16:46:00Z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